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05" w:rsidRPr="00CA75F7" w:rsidRDefault="00CA75F7" w:rsidP="009D6FF5">
      <w:pPr>
        <w:spacing w:before="120" w:after="120" w:line="240" w:lineRule="auto"/>
        <w:ind w:firstLine="0"/>
        <w:jc w:val="center"/>
        <w:rPr>
          <w:b/>
          <w:sz w:val="32"/>
        </w:rPr>
      </w:pPr>
      <w:r w:rsidRPr="007D7A79">
        <w:rPr>
          <w:b/>
          <w:sz w:val="32"/>
        </w:rPr>
        <w:t xml:space="preserve">МИНИСТЕРСТВО </w:t>
      </w:r>
      <w:r w:rsidR="00353805" w:rsidRPr="007D7A79">
        <w:rPr>
          <w:b/>
          <w:sz w:val="32"/>
        </w:rPr>
        <w:t>ОБРАЗОВАНИЯ И НАУКИ</w:t>
      </w:r>
      <w:r w:rsidR="00353805" w:rsidRPr="007D7A79">
        <w:rPr>
          <w:b/>
          <w:sz w:val="32"/>
        </w:rPr>
        <w:br/>
        <w:t>РОССИЙСКОЙ ФЕДЕРАЦИИ</w:t>
      </w:r>
    </w:p>
    <w:p w:rsidR="00353805" w:rsidRPr="009D6FF5" w:rsidRDefault="00353805" w:rsidP="009D6FF5">
      <w:pPr>
        <w:spacing w:before="360" w:after="120" w:line="240" w:lineRule="auto"/>
        <w:ind w:firstLine="0"/>
        <w:jc w:val="center"/>
        <w:rPr>
          <w:b/>
          <w:sz w:val="32"/>
        </w:rPr>
      </w:pPr>
      <w:r w:rsidRPr="007D7A79">
        <w:rPr>
          <w:sz w:val="32"/>
        </w:rPr>
        <w:t>ФГБОУ ВО</w:t>
      </w:r>
      <w:r w:rsidRPr="007D7A79">
        <w:rPr>
          <w:sz w:val="32"/>
        </w:rPr>
        <w:br/>
      </w:r>
      <w:r w:rsidR="007D7A79">
        <w:rPr>
          <w:b/>
          <w:sz w:val="32"/>
        </w:rPr>
        <w:t xml:space="preserve">«БРЯНСКИЙ ГОСУДАРСТВЕНННЫЙ </w:t>
      </w:r>
      <w:r w:rsidR="007D7A79">
        <w:rPr>
          <w:b/>
          <w:sz w:val="32"/>
        </w:rPr>
        <w:br/>
        <w:t>Т</w:t>
      </w:r>
      <w:r w:rsidR="000A5FF2" w:rsidRPr="007D7A79">
        <w:rPr>
          <w:b/>
          <w:sz w:val="32"/>
        </w:rPr>
        <w:t>ЕХНИЧЕСКИЙ УНИВЕРСИТЕТ»</w:t>
      </w:r>
    </w:p>
    <w:p w:rsidR="008457DF" w:rsidRDefault="000A5FF2" w:rsidP="007703C3">
      <w:pPr>
        <w:spacing w:before="240"/>
        <w:ind w:firstLine="0"/>
        <w:jc w:val="center"/>
      </w:pPr>
      <w:r>
        <w:rPr>
          <w:b/>
        </w:rPr>
        <w:t xml:space="preserve">Кафедра </w:t>
      </w:r>
      <w:r w:rsidRPr="00353805">
        <w:t>«Информатика и программное обеспечение»</w:t>
      </w:r>
    </w:p>
    <w:p w:rsidR="008457DF" w:rsidRDefault="00A71180" w:rsidP="007703C3">
      <w:pPr>
        <w:spacing w:before="360" w:after="120" w:line="240" w:lineRule="auto"/>
        <w:ind w:left="3969" w:firstLine="0"/>
        <w:jc w:val="left"/>
      </w:pPr>
      <w:r w:rsidRPr="00B23604">
        <w:rPr>
          <w:b/>
        </w:rPr>
        <w:t>«У Т В Е Р Ж Д А Ю»</w:t>
      </w:r>
      <w:r>
        <w:br/>
      </w:r>
      <w:r w:rsidR="008457DF">
        <w:t>Зав. ка</w:t>
      </w:r>
      <w:r w:rsidR="003375BA">
        <w:t xml:space="preserve">федрой «И и ПО», к.т.н., </w:t>
      </w:r>
      <w:r w:rsidR="007F412D">
        <w:t>доцент</w:t>
      </w:r>
      <w:r w:rsidR="007F412D">
        <w:br/>
      </w:r>
      <w:r w:rsidR="008457DF">
        <w:t>_______</w:t>
      </w:r>
      <w:r w:rsidR="007F412D">
        <w:t>_____________ Подвесовский А.Г.</w:t>
      </w:r>
      <w:r w:rsidR="007F412D">
        <w:br/>
      </w:r>
      <w:r w:rsidR="008457DF">
        <w:t>«____» _____________ 20</w:t>
      </w:r>
      <w:r w:rsidR="00BB7D6C">
        <w:t>2</w:t>
      </w:r>
      <w:r w:rsidR="008457DF">
        <w:t>2г.</w:t>
      </w:r>
    </w:p>
    <w:p w:rsidR="007703C3" w:rsidRDefault="007703C3" w:rsidP="007703C3">
      <w:pPr>
        <w:spacing w:before="360" w:after="120" w:line="240" w:lineRule="auto"/>
        <w:ind w:left="3969" w:firstLine="0"/>
        <w:jc w:val="left"/>
        <w:rPr>
          <w:b/>
        </w:rPr>
      </w:pPr>
    </w:p>
    <w:p w:rsidR="007703C3" w:rsidRDefault="007703C3" w:rsidP="007703C3">
      <w:pPr>
        <w:spacing w:before="360" w:after="120" w:line="240" w:lineRule="auto"/>
        <w:ind w:left="3969" w:firstLine="0"/>
        <w:jc w:val="left"/>
        <w:rPr>
          <w:b/>
        </w:rPr>
      </w:pPr>
    </w:p>
    <w:p w:rsidR="007D7A79" w:rsidRDefault="007D7A79" w:rsidP="007D7A79">
      <w:pPr>
        <w:ind w:firstLine="0"/>
        <w:jc w:val="center"/>
        <w:rPr>
          <w:b/>
          <w:sz w:val="32"/>
          <w:szCs w:val="36"/>
        </w:rPr>
      </w:pPr>
      <w:r>
        <w:rPr>
          <w:b/>
          <w:sz w:val="32"/>
          <w:szCs w:val="36"/>
        </w:rPr>
        <w:t>КУРСОВАЯ РАБОТА</w:t>
      </w:r>
    </w:p>
    <w:p w:rsidR="00F76EA4" w:rsidRPr="00A42D2D" w:rsidRDefault="00A42D2D" w:rsidP="00481CDF">
      <w:pPr>
        <w:spacing w:before="120" w:after="120" w:line="240" w:lineRule="auto"/>
        <w:ind w:firstLine="0"/>
        <w:jc w:val="center"/>
        <w:rPr>
          <w:sz w:val="32"/>
          <w:szCs w:val="36"/>
        </w:rPr>
      </w:pPr>
      <w:r w:rsidRPr="00B2483F">
        <w:rPr>
          <w:sz w:val="32"/>
          <w:szCs w:val="36"/>
        </w:rPr>
        <w:t>3</w:t>
      </w:r>
      <w:r>
        <w:rPr>
          <w:sz w:val="32"/>
          <w:szCs w:val="36"/>
          <w:lang w:val="en-US"/>
        </w:rPr>
        <w:t>D</w:t>
      </w:r>
      <w:r w:rsidRPr="00B2483F">
        <w:rPr>
          <w:sz w:val="32"/>
          <w:szCs w:val="36"/>
        </w:rPr>
        <w:t xml:space="preserve"> </w:t>
      </w:r>
      <w:r>
        <w:rPr>
          <w:sz w:val="32"/>
          <w:szCs w:val="36"/>
          <w:lang w:val="en-US"/>
        </w:rPr>
        <w:t>R</w:t>
      </w:r>
      <w:r w:rsidRPr="00B2483F">
        <w:rPr>
          <w:sz w:val="32"/>
          <w:szCs w:val="36"/>
        </w:rPr>
        <w:t>*-</w:t>
      </w:r>
      <w:r>
        <w:rPr>
          <w:sz w:val="32"/>
          <w:szCs w:val="36"/>
        </w:rPr>
        <w:t>дерево</w:t>
      </w:r>
    </w:p>
    <w:p w:rsidR="00C1137E" w:rsidRPr="00481CDF" w:rsidRDefault="00C1137E" w:rsidP="00481CDF">
      <w:pPr>
        <w:spacing w:before="120" w:after="120" w:line="240" w:lineRule="auto"/>
        <w:ind w:firstLine="0"/>
        <w:jc w:val="center"/>
        <w:rPr>
          <w:sz w:val="32"/>
          <w:szCs w:val="36"/>
        </w:rPr>
      </w:pPr>
    </w:p>
    <w:p w:rsidR="00C64B30" w:rsidRPr="007D7A79" w:rsidRDefault="007D7A79" w:rsidP="00625E96">
      <w:pPr>
        <w:ind w:firstLine="0"/>
        <w:jc w:val="center"/>
        <w:rPr>
          <w:szCs w:val="36"/>
        </w:rPr>
      </w:pPr>
      <w:r>
        <w:rPr>
          <w:szCs w:val="36"/>
        </w:rPr>
        <w:t>в</w:t>
      </w:r>
      <w:r w:rsidR="00C64B30" w:rsidRPr="007D7A79">
        <w:rPr>
          <w:szCs w:val="36"/>
        </w:rPr>
        <w:t xml:space="preserve">сего листов </w:t>
      </w:r>
      <w:r w:rsidR="00B2483F">
        <w:rPr>
          <w:szCs w:val="36"/>
          <w:u w:val="single"/>
        </w:rPr>
        <w:t>31</w:t>
      </w:r>
    </w:p>
    <w:p w:rsidR="00D22CC4" w:rsidRDefault="00C1137E" w:rsidP="00B624D1">
      <w:pPr>
        <w:spacing w:before="1560"/>
        <w:ind w:left="4536" w:firstLine="0"/>
        <w:jc w:val="left"/>
      </w:pPr>
      <w:r>
        <w:t>Выполнил с</w:t>
      </w:r>
      <w:r w:rsidR="00D22CC4">
        <w:t xml:space="preserve">тудент </w:t>
      </w:r>
      <w:r>
        <w:t xml:space="preserve">гр. </w:t>
      </w:r>
      <w:r w:rsidR="00D22CC4">
        <w:t>О-20-МОА-тп-Б</w:t>
      </w:r>
    </w:p>
    <w:p w:rsidR="00D22CC4" w:rsidRDefault="001B7B72" w:rsidP="001725E1">
      <w:pPr>
        <w:ind w:left="4536" w:firstLine="0"/>
        <w:jc w:val="left"/>
      </w:pPr>
      <w:r>
        <w:t>з</w:t>
      </w:r>
      <w:r w:rsidR="00D22CC4">
        <w:t xml:space="preserve">ач. </w:t>
      </w:r>
      <w:r>
        <w:t>к</w:t>
      </w:r>
      <w:r w:rsidR="00D22CC4">
        <w:t>н. №</w:t>
      </w:r>
      <w:r>
        <w:t>____________</w:t>
      </w:r>
    </w:p>
    <w:p w:rsidR="00D22CC4" w:rsidRDefault="00D22CC4" w:rsidP="001725E1">
      <w:pPr>
        <w:ind w:left="4536" w:firstLine="0"/>
        <w:jc w:val="left"/>
      </w:pPr>
      <w:r>
        <w:t>__________</w:t>
      </w:r>
      <w:r w:rsidR="00625E96">
        <w:t>_____</w:t>
      </w:r>
      <w:r>
        <w:t>Шумилов Г. Р.</w:t>
      </w:r>
    </w:p>
    <w:p w:rsidR="00D22CC4" w:rsidRDefault="002815AE" w:rsidP="001725E1">
      <w:pPr>
        <w:ind w:left="4536" w:firstLine="0"/>
        <w:jc w:val="left"/>
      </w:pPr>
      <w:r>
        <w:t>«</w:t>
      </w:r>
      <w:r w:rsidR="006E74C4">
        <w:t>_</w:t>
      </w:r>
      <w:r w:rsidR="001725E1">
        <w:t>_</w:t>
      </w:r>
      <w:r w:rsidR="006E74C4">
        <w:t>_</w:t>
      </w:r>
      <w:r>
        <w:t xml:space="preserve">» </w:t>
      </w:r>
      <w:r w:rsidR="00B235B9">
        <w:fldChar w:fldCharType="begin"/>
      </w:r>
      <w:r w:rsidR="00B235B9">
        <w:instrText xml:space="preserve"> TIME  \@ "MMMM yyyy 'г.'" </w:instrText>
      </w:r>
      <w:r w:rsidR="00B235B9">
        <w:fldChar w:fldCharType="separate"/>
      </w:r>
      <w:r w:rsidR="00907A12">
        <w:rPr>
          <w:noProof/>
        </w:rPr>
        <w:t>май 2025 г.</w:t>
      </w:r>
      <w:r w:rsidR="00B235B9">
        <w:fldChar w:fldCharType="end"/>
      </w:r>
    </w:p>
    <w:p w:rsidR="00A83442" w:rsidRDefault="001725E1" w:rsidP="001725E1">
      <w:pPr>
        <w:ind w:left="4536" w:firstLine="0"/>
        <w:jc w:val="left"/>
      </w:pPr>
      <w:r>
        <w:t>Руководитель</w:t>
      </w:r>
    </w:p>
    <w:p w:rsidR="00A83442" w:rsidRDefault="00A83442" w:rsidP="001725E1">
      <w:pPr>
        <w:ind w:left="4536" w:firstLine="0"/>
        <w:jc w:val="left"/>
      </w:pPr>
      <w:r>
        <w:t>______</w:t>
      </w:r>
      <w:r w:rsidR="00625E96">
        <w:t>_____</w:t>
      </w:r>
      <w:r w:rsidR="001725E1">
        <w:t xml:space="preserve"> </w:t>
      </w:r>
      <w:r w:rsidR="004F6578">
        <w:t>Трубаков</w:t>
      </w:r>
      <w:r>
        <w:t xml:space="preserve"> </w:t>
      </w:r>
      <w:r w:rsidR="005F4551">
        <w:t>А</w:t>
      </w:r>
      <w:r>
        <w:t xml:space="preserve">. </w:t>
      </w:r>
      <w:r w:rsidR="00B624D1">
        <w:t>О</w:t>
      </w:r>
      <w:r>
        <w:t>.</w:t>
      </w:r>
    </w:p>
    <w:p w:rsidR="006A41F8" w:rsidRDefault="006A41F8" w:rsidP="001725E1">
      <w:pPr>
        <w:ind w:left="4536" w:firstLine="0"/>
        <w:jc w:val="left"/>
      </w:pPr>
      <w:r>
        <w:t>«</w:t>
      </w:r>
      <w:r w:rsidR="006E74C4">
        <w:t>_</w:t>
      </w:r>
      <w:r w:rsidR="001725E1">
        <w:t>_</w:t>
      </w:r>
      <w:r w:rsidR="006E74C4">
        <w:t>_</w:t>
      </w:r>
      <w:r>
        <w:t>»</w:t>
      </w:r>
      <w:r w:rsidR="002815AE">
        <w:t xml:space="preserve"> </w:t>
      </w:r>
      <w:r w:rsidR="00B235B9">
        <w:fldChar w:fldCharType="begin"/>
      </w:r>
      <w:r w:rsidR="00B235B9">
        <w:instrText xml:space="preserve"> TIME  \@ "MMMM yyyy 'г.'" </w:instrText>
      </w:r>
      <w:r w:rsidR="00B235B9">
        <w:fldChar w:fldCharType="separate"/>
      </w:r>
      <w:r w:rsidR="00907A12">
        <w:rPr>
          <w:noProof/>
        </w:rPr>
        <w:t>май 2025 г.</w:t>
      </w:r>
      <w:r w:rsidR="00B235B9">
        <w:fldChar w:fldCharType="end"/>
      </w:r>
    </w:p>
    <w:p w:rsidR="003844E7" w:rsidRPr="007703C3" w:rsidRDefault="003844E7" w:rsidP="00746F9C">
      <w:pPr>
        <w:spacing w:before="960"/>
        <w:ind w:firstLine="0"/>
        <w:jc w:val="center"/>
        <w:rPr>
          <w:sz w:val="32"/>
        </w:rPr>
      </w:pPr>
      <w:r w:rsidRPr="007703C3">
        <w:t>Б</w:t>
      </w:r>
      <w:r w:rsidR="007703C3">
        <w:t>рянск</w:t>
      </w:r>
      <w:r w:rsidRPr="007703C3">
        <w:t xml:space="preserve"> </w:t>
      </w:r>
      <w:r w:rsidR="00672DE2">
        <w:fldChar w:fldCharType="begin"/>
      </w:r>
      <w:r w:rsidR="00672DE2">
        <w:instrText xml:space="preserve"> TIME  \@ "yyyy" </w:instrText>
      </w:r>
      <w:r w:rsidR="00672DE2">
        <w:fldChar w:fldCharType="separate"/>
      </w:r>
      <w:r w:rsidR="00907A12">
        <w:rPr>
          <w:noProof/>
        </w:rPr>
        <w:t>2025</w:t>
      </w:r>
      <w:r w:rsidR="00672DE2">
        <w:fldChar w:fldCharType="end"/>
      </w:r>
    </w:p>
    <w:p w:rsidR="00815813" w:rsidRPr="00071757" w:rsidRDefault="00071757" w:rsidP="00071757">
      <w:pPr>
        <w:jc w:val="center"/>
        <w:rPr>
          <w:b/>
          <w:sz w:val="32"/>
        </w:rPr>
      </w:pPr>
      <w:r w:rsidRPr="00071757">
        <w:rPr>
          <w:b/>
          <w:sz w:val="32"/>
        </w:rPr>
        <w:lastRenderedPageBreak/>
        <w:t>СОДЕРЖАНИЕ</w:t>
      </w:r>
    </w:p>
    <w:p w:rsidR="00D7293C" w:rsidRDefault="00284BC3">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6910457" w:history="1">
        <w:r w:rsidR="00D7293C" w:rsidRPr="006216DF">
          <w:rPr>
            <w:rStyle w:val="ae"/>
            <w:noProof/>
          </w:rPr>
          <w:t>Введение</w:t>
        </w:r>
        <w:r w:rsidR="00D7293C">
          <w:rPr>
            <w:noProof/>
            <w:webHidden/>
          </w:rPr>
          <w:tab/>
        </w:r>
        <w:r w:rsidR="00D7293C">
          <w:rPr>
            <w:noProof/>
            <w:webHidden/>
          </w:rPr>
          <w:fldChar w:fldCharType="begin"/>
        </w:r>
        <w:r w:rsidR="00D7293C">
          <w:rPr>
            <w:noProof/>
            <w:webHidden/>
          </w:rPr>
          <w:instrText xml:space="preserve"> PAGEREF _Toc106910457 \h </w:instrText>
        </w:r>
        <w:r w:rsidR="00D7293C">
          <w:rPr>
            <w:noProof/>
            <w:webHidden/>
          </w:rPr>
        </w:r>
        <w:r w:rsidR="00D7293C">
          <w:rPr>
            <w:noProof/>
            <w:webHidden/>
          </w:rPr>
          <w:fldChar w:fldCharType="separate"/>
        </w:r>
        <w:r w:rsidR="00D7293C">
          <w:rPr>
            <w:noProof/>
            <w:webHidden/>
          </w:rPr>
          <w:t>4</w:t>
        </w:r>
        <w:r w:rsidR="00D7293C">
          <w:rPr>
            <w:noProof/>
            <w:webHidden/>
          </w:rPr>
          <w:fldChar w:fldCharType="end"/>
        </w:r>
      </w:hyperlink>
    </w:p>
    <w:p w:rsidR="00D7293C" w:rsidRDefault="008326E6">
      <w:pPr>
        <w:pStyle w:val="11"/>
        <w:tabs>
          <w:tab w:val="right" w:leader="dot" w:pos="9628"/>
        </w:tabs>
        <w:rPr>
          <w:rFonts w:asciiTheme="minorHAnsi" w:eastAsiaTheme="minorEastAsia" w:hAnsiTheme="minorHAnsi"/>
          <w:noProof/>
          <w:sz w:val="22"/>
          <w:lang w:eastAsia="ru-RU"/>
        </w:rPr>
      </w:pPr>
      <w:hyperlink w:anchor="_Toc106910458" w:history="1">
        <w:r w:rsidR="00D7293C" w:rsidRPr="006216DF">
          <w:rPr>
            <w:rStyle w:val="ae"/>
            <w:noProof/>
          </w:rPr>
          <w:t>1. Общее описание исследуемой предметной области</w:t>
        </w:r>
        <w:r w:rsidR="00D7293C">
          <w:rPr>
            <w:noProof/>
            <w:webHidden/>
          </w:rPr>
          <w:tab/>
        </w:r>
        <w:r w:rsidR="00D7293C">
          <w:rPr>
            <w:noProof/>
            <w:webHidden/>
          </w:rPr>
          <w:fldChar w:fldCharType="begin"/>
        </w:r>
        <w:r w:rsidR="00D7293C">
          <w:rPr>
            <w:noProof/>
            <w:webHidden/>
          </w:rPr>
          <w:instrText xml:space="preserve"> PAGEREF _Toc106910458 \h </w:instrText>
        </w:r>
        <w:r w:rsidR="00D7293C">
          <w:rPr>
            <w:noProof/>
            <w:webHidden/>
          </w:rPr>
        </w:r>
        <w:r w:rsidR="00D7293C">
          <w:rPr>
            <w:noProof/>
            <w:webHidden/>
          </w:rPr>
          <w:fldChar w:fldCharType="separate"/>
        </w:r>
        <w:r w:rsidR="00D7293C">
          <w:rPr>
            <w:noProof/>
            <w:webHidden/>
          </w:rPr>
          <w:t>5</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59" w:history="1">
        <w:r w:rsidR="00D7293C" w:rsidRPr="006216DF">
          <w:rPr>
            <w:rStyle w:val="ae"/>
            <w:noProof/>
          </w:rPr>
          <w:t>1.1. Аналитическая часть</w:t>
        </w:r>
        <w:r w:rsidR="00D7293C">
          <w:rPr>
            <w:noProof/>
            <w:webHidden/>
          </w:rPr>
          <w:tab/>
        </w:r>
        <w:r w:rsidR="00D7293C">
          <w:rPr>
            <w:noProof/>
            <w:webHidden/>
          </w:rPr>
          <w:fldChar w:fldCharType="begin"/>
        </w:r>
        <w:r w:rsidR="00D7293C">
          <w:rPr>
            <w:noProof/>
            <w:webHidden/>
          </w:rPr>
          <w:instrText xml:space="preserve"> PAGEREF _Toc106910459 \h </w:instrText>
        </w:r>
        <w:r w:rsidR="00D7293C">
          <w:rPr>
            <w:noProof/>
            <w:webHidden/>
          </w:rPr>
        </w:r>
        <w:r w:rsidR="00D7293C">
          <w:rPr>
            <w:noProof/>
            <w:webHidden/>
          </w:rPr>
          <w:fldChar w:fldCharType="separate"/>
        </w:r>
        <w:r w:rsidR="00D7293C">
          <w:rPr>
            <w:noProof/>
            <w:webHidden/>
          </w:rPr>
          <w:t>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0" w:history="1">
        <w:r w:rsidR="00D7293C" w:rsidRPr="006216DF">
          <w:rPr>
            <w:rStyle w:val="ae"/>
            <w:noProof/>
          </w:rPr>
          <w:t xml:space="preserve">1.1.1. Общее описание </w:t>
        </w:r>
        <w:r w:rsidR="00D7293C" w:rsidRPr="006216DF">
          <w:rPr>
            <w:rStyle w:val="ae"/>
            <w:noProof/>
            <w:lang w:val="en-US"/>
          </w:rPr>
          <w:t>R</w:t>
        </w:r>
        <w:r w:rsidR="00D7293C" w:rsidRPr="006216DF">
          <w:rPr>
            <w:rStyle w:val="ae"/>
            <w:noProof/>
          </w:rPr>
          <w:t>*-дерева</w:t>
        </w:r>
        <w:r w:rsidR="00D7293C">
          <w:rPr>
            <w:noProof/>
            <w:webHidden/>
          </w:rPr>
          <w:tab/>
        </w:r>
        <w:r w:rsidR="00D7293C">
          <w:rPr>
            <w:noProof/>
            <w:webHidden/>
          </w:rPr>
          <w:fldChar w:fldCharType="begin"/>
        </w:r>
        <w:r w:rsidR="00D7293C">
          <w:rPr>
            <w:noProof/>
            <w:webHidden/>
          </w:rPr>
          <w:instrText xml:space="preserve"> PAGEREF _Toc106910460 \h </w:instrText>
        </w:r>
        <w:r w:rsidR="00D7293C">
          <w:rPr>
            <w:noProof/>
            <w:webHidden/>
          </w:rPr>
        </w:r>
        <w:r w:rsidR="00D7293C">
          <w:rPr>
            <w:noProof/>
            <w:webHidden/>
          </w:rPr>
          <w:fldChar w:fldCharType="separate"/>
        </w:r>
        <w:r w:rsidR="00D7293C">
          <w:rPr>
            <w:noProof/>
            <w:webHidden/>
          </w:rPr>
          <w:t>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1" w:history="1">
        <w:r w:rsidR="00D7293C" w:rsidRPr="006216DF">
          <w:rPr>
            <w:rStyle w:val="ae"/>
            <w:noProof/>
          </w:rPr>
          <w:t>1.1.2. Некоторые определения</w:t>
        </w:r>
        <w:r w:rsidR="00D7293C">
          <w:rPr>
            <w:noProof/>
            <w:webHidden/>
          </w:rPr>
          <w:tab/>
        </w:r>
        <w:r w:rsidR="00D7293C">
          <w:rPr>
            <w:noProof/>
            <w:webHidden/>
          </w:rPr>
          <w:fldChar w:fldCharType="begin"/>
        </w:r>
        <w:r w:rsidR="00D7293C">
          <w:rPr>
            <w:noProof/>
            <w:webHidden/>
          </w:rPr>
          <w:instrText xml:space="preserve"> PAGEREF _Toc106910461 \h </w:instrText>
        </w:r>
        <w:r w:rsidR="00D7293C">
          <w:rPr>
            <w:noProof/>
            <w:webHidden/>
          </w:rPr>
        </w:r>
        <w:r w:rsidR="00D7293C">
          <w:rPr>
            <w:noProof/>
            <w:webHidden/>
          </w:rPr>
          <w:fldChar w:fldCharType="separate"/>
        </w:r>
        <w:r w:rsidR="00D7293C">
          <w:rPr>
            <w:noProof/>
            <w:webHidden/>
          </w:rPr>
          <w:t>6</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2" w:history="1">
        <w:r w:rsidR="00D7293C" w:rsidRPr="006216DF">
          <w:rPr>
            <w:rStyle w:val="ae"/>
            <w:noProof/>
          </w:rPr>
          <w:t>1.1.3. Эффективность</w:t>
        </w:r>
        <w:r w:rsidR="00D7293C">
          <w:rPr>
            <w:noProof/>
            <w:webHidden/>
          </w:rPr>
          <w:tab/>
        </w:r>
        <w:r w:rsidR="00D7293C">
          <w:rPr>
            <w:noProof/>
            <w:webHidden/>
          </w:rPr>
          <w:fldChar w:fldCharType="begin"/>
        </w:r>
        <w:r w:rsidR="00D7293C">
          <w:rPr>
            <w:noProof/>
            <w:webHidden/>
          </w:rPr>
          <w:instrText xml:space="preserve"> PAGEREF _Toc106910462 \h </w:instrText>
        </w:r>
        <w:r w:rsidR="00D7293C">
          <w:rPr>
            <w:noProof/>
            <w:webHidden/>
          </w:rPr>
        </w:r>
        <w:r w:rsidR="00D7293C">
          <w:rPr>
            <w:noProof/>
            <w:webHidden/>
          </w:rPr>
          <w:fldChar w:fldCharType="separate"/>
        </w:r>
        <w:r w:rsidR="00D7293C">
          <w:rPr>
            <w:noProof/>
            <w:webHidden/>
          </w:rPr>
          <w:t>6</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63" w:history="1">
        <w:r w:rsidR="00D7293C" w:rsidRPr="006216DF">
          <w:rPr>
            <w:rStyle w:val="ae"/>
            <w:noProof/>
          </w:rPr>
          <w:t>1.2. Описание алгоритмов</w:t>
        </w:r>
        <w:r w:rsidR="00D7293C">
          <w:rPr>
            <w:noProof/>
            <w:webHidden/>
          </w:rPr>
          <w:tab/>
        </w:r>
        <w:r w:rsidR="00D7293C">
          <w:rPr>
            <w:noProof/>
            <w:webHidden/>
          </w:rPr>
          <w:fldChar w:fldCharType="begin"/>
        </w:r>
        <w:r w:rsidR="00D7293C">
          <w:rPr>
            <w:noProof/>
            <w:webHidden/>
          </w:rPr>
          <w:instrText xml:space="preserve"> PAGEREF _Toc106910463 \h </w:instrText>
        </w:r>
        <w:r w:rsidR="00D7293C">
          <w:rPr>
            <w:noProof/>
            <w:webHidden/>
          </w:rPr>
        </w:r>
        <w:r w:rsidR="00D7293C">
          <w:rPr>
            <w:noProof/>
            <w:webHidden/>
          </w:rPr>
          <w:fldChar w:fldCharType="separate"/>
        </w:r>
        <w:r w:rsidR="00D7293C">
          <w:rPr>
            <w:noProof/>
            <w:webHidden/>
          </w:rPr>
          <w:t>6</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4" w:history="1">
        <w:r w:rsidR="00D7293C" w:rsidRPr="006216DF">
          <w:rPr>
            <w:rStyle w:val="ae"/>
            <w:noProof/>
          </w:rPr>
          <w:t>1.2.1. Алгоритм вставки</w:t>
        </w:r>
        <w:r w:rsidR="00D7293C">
          <w:rPr>
            <w:noProof/>
            <w:webHidden/>
          </w:rPr>
          <w:tab/>
        </w:r>
        <w:r w:rsidR="00D7293C">
          <w:rPr>
            <w:noProof/>
            <w:webHidden/>
          </w:rPr>
          <w:fldChar w:fldCharType="begin"/>
        </w:r>
        <w:r w:rsidR="00D7293C">
          <w:rPr>
            <w:noProof/>
            <w:webHidden/>
          </w:rPr>
          <w:instrText xml:space="preserve"> PAGEREF _Toc106910464 \h </w:instrText>
        </w:r>
        <w:r w:rsidR="00D7293C">
          <w:rPr>
            <w:noProof/>
            <w:webHidden/>
          </w:rPr>
        </w:r>
        <w:r w:rsidR="00D7293C">
          <w:rPr>
            <w:noProof/>
            <w:webHidden/>
          </w:rPr>
          <w:fldChar w:fldCharType="separate"/>
        </w:r>
        <w:r w:rsidR="00D7293C">
          <w:rPr>
            <w:noProof/>
            <w:webHidden/>
          </w:rPr>
          <w:t>6</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5" w:history="1">
        <w:r w:rsidR="00D7293C" w:rsidRPr="006216DF">
          <w:rPr>
            <w:rStyle w:val="ae"/>
            <w:noProof/>
          </w:rPr>
          <w:t>1.2.2. Алгоритм выбора узла для вставки.</w:t>
        </w:r>
        <w:r w:rsidR="00D7293C">
          <w:rPr>
            <w:noProof/>
            <w:webHidden/>
          </w:rPr>
          <w:tab/>
        </w:r>
        <w:r w:rsidR="00D7293C">
          <w:rPr>
            <w:noProof/>
            <w:webHidden/>
          </w:rPr>
          <w:fldChar w:fldCharType="begin"/>
        </w:r>
        <w:r w:rsidR="00D7293C">
          <w:rPr>
            <w:noProof/>
            <w:webHidden/>
          </w:rPr>
          <w:instrText xml:space="preserve"> PAGEREF _Toc106910465 \h </w:instrText>
        </w:r>
        <w:r w:rsidR="00D7293C">
          <w:rPr>
            <w:noProof/>
            <w:webHidden/>
          </w:rPr>
        </w:r>
        <w:r w:rsidR="00D7293C">
          <w:rPr>
            <w:noProof/>
            <w:webHidden/>
          </w:rPr>
          <w:fldChar w:fldCharType="separate"/>
        </w:r>
        <w:r w:rsidR="00D7293C">
          <w:rPr>
            <w:noProof/>
            <w:webHidden/>
          </w:rPr>
          <w:t>6</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6" w:history="1">
        <w:r w:rsidR="00D7293C" w:rsidRPr="006216DF">
          <w:rPr>
            <w:rStyle w:val="ae"/>
            <w:noProof/>
          </w:rPr>
          <w:t>1.2.3. Алгоритм расщепления узла</w:t>
        </w:r>
        <w:r w:rsidR="00D7293C">
          <w:rPr>
            <w:noProof/>
            <w:webHidden/>
          </w:rPr>
          <w:tab/>
        </w:r>
        <w:r w:rsidR="00D7293C">
          <w:rPr>
            <w:noProof/>
            <w:webHidden/>
          </w:rPr>
          <w:fldChar w:fldCharType="begin"/>
        </w:r>
        <w:r w:rsidR="00D7293C">
          <w:rPr>
            <w:noProof/>
            <w:webHidden/>
          </w:rPr>
          <w:instrText xml:space="preserve"> PAGEREF _Toc106910466 \h </w:instrText>
        </w:r>
        <w:r w:rsidR="00D7293C">
          <w:rPr>
            <w:noProof/>
            <w:webHidden/>
          </w:rPr>
        </w:r>
        <w:r w:rsidR="00D7293C">
          <w:rPr>
            <w:noProof/>
            <w:webHidden/>
          </w:rPr>
          <w:fldChar w:fldCharType="separate"/>
        </w:r>
        <w:r w:rsidR="00D7293C">
          <w:rPr>
            <w:noProof/>
            <w:webHidden/>
          </w:rPr>
          <w:t>7</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7" w:history="1">
        <w:r w:rsidR="00D7293C" w:rsidRPr="006216DF">
          <w:rPr>
            <w:rStyle w:val="ae"/>
            <w:noProof/>
          </w:rPr>
          <w:t>1.2.4. Алгоритм сортировки дочерних элементов по оси.</w:t>
        </w:r>
        <w:r w:rsidR="00D7293C">
          <w:rPr>
            <w:noProof/>
            <w:webHidden/>
          </w:rPr>
          <w:tab/>
        </w:r>
        <w:r w:rsidR="00D7293C">
          <w:rPr>
            <w:noProof/>
            <w:webHidden/>
          </w:rPr>
          <w:fldChar w:fldCharType="begin"/>
        </w:r>
        <w:r w:rsidR="00D7293C">
          <w:rPr>
            <w:noProof/>
            <w:webHidden/>
          </w:rPr>
          <w:instrText xml:space="preserve"> PAGEREF _Toc106910467 \h </w:instrText>
        </w:r>
        <w:r w:rsidR="00D7293C">
          <w:rPr>
            <w:noProof/>
            <w:webHidden/>
          </w:rPr>
        </w:r>
        <w:r w:rsidR="00D7293C">
          <w:rPr>
            <w:noProof/>
            <w:webHidden/>
          </w:rPr>
          <w:fldChar w:fldCharType="separate"/>
        </w:r>
        <w:r w:rsidR="00D7293C">
          <w:rPr>
            <w:noProof/>
            <w:webHidden/>
          </w:rPr>
          <w:t>7</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8" w:history="1">
        <w:r w:rsidR="00D7293C" w:rsidRPr="006216DF">
          <w:rPr>
            <w:rStyle w:val="ae"/>
            <w:noProof/>
          </w:rPr>
          <w:t>1.2.5. Алгоритм слияния узлов</w:t>
        </w:r>
        <w:r w:rsidR="00D7293C">
          <w:rPr>
            <w:noProof/>
            <w:webHidden/>
          </w:rPr>
          <w:tab/>
        </w:r>
        <w:r w:rsidR="00D7293C">
          <w:rPr>
            <w:noProof/>
            <w:webHidden/>
          </w:rPr>
          <w:fldChar w:fldCharType="begin"/>
        </w:r>
        <w:r w:rsidR="00D7293C">
          <w:rPr>
            <w:noProof/>
            <w:webHidden/>
          </w:rPr>
          <w:instrText xml:space="preserve"> PAGEREF _Toc106910468 \h </w:instrText>
        </w:r>
        <w:r w:rsidR="00D7293C">
          <w:rPr>
            <w:noProof/>
            <w:webHidden/>
          </w:rPr>
        </w:r>
        <w:r w:rsidR="00D7293C">
          <w:rPr>
            <w:noProof/>
            <w:webHidden/>
          </w:rPr>
          <w:fldChar w:fldCharType="separate"/>
        </w:r>
        <w:r w:rsidR="00D7293C">
          <w:rPr>
            <w:noProof/>
            <w:webHidden/>
          </w:rPr>
          <w:t>10</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69" w:history="1">
        <w:r w:rsidR="00D7293C" w:rsidRPr="006216DF">
          <w:rPr>
            <w:rStyle w:val="ae"/>
            <w:noProof/>
          </w:rPr>
          <w:t>1.2.6. Алгоритмы поиска.</w:t>
        </w:r>
        <w:r w:rsidR="00D7293C">
          <w:rPr>
            <w:noProof/>
            <w:webHidden/>
          </w:rPr>
          <w:tab/>
        </w:r>
        <w:r w:rsidR="00D7293C">
          <w:rPr>
            <w:noProof/>
            <w:webHidden/>
          </w:rPr>
          <w:fldChar w:fldCharType="begin"/>
        </w:r>
        <w:r w:rsidR="00D7293C">
          <w:rPr>
            <w:noProof/>
            <w:webHidden/>
          </w:rPr>
          <w:instrText xml:space="preserve"> PAGEREF _Toc106910469 \h </w:instrText>
        </w:r>
        <w:r w:rsidR="00D7293C">
          <w:rPr>
            <w:noProof/>
            <w:webHidden/>
          </w:rPr>
        </w:r>
        <w:r w:rsidR="00D7293C">
          <w:rPr>
            <w:noProof/>
            <w:webHidden/>
          </w:rPr>
          <w:fldChar w:fldCharType="separate"/>
        </w:r>
        <w:r w:rsidR="00D7293C">
          <w:rPr>
            <w:noProof/>
            <w:webHidden/>
          </w:rPr>
          <w:t>11</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0" w:history="1">
        <w:r w:rsidR="00D7293C" w:rsidRPr="006216DF">
          <w:rPr>
            <w:rStyle w:val="ae"/>
            <w:noProof/>
          </w:rPr>
          <w:t>1.2.7. Алгоритм поиска ближайшего соседа.</w:t>
        </w:r>
        <w:r w:rsidR="00D7293C">
          <w:rPr>
            <w:noProof/>
            <w:webHidden/>
          </w:rPr>
          <w:tab/>
        </w:r>
        <w:r w:rsidR="00D7293C">
          <w:rPr>
            <w:noProof/>
            <w:webHidden/>
          </w:rPr>
          <w:fldChar w:fldCharType="begin"/>
        </w:r>
        <w:r w:rsidR="00D7293C">
          <w:rPr>
            <w:noProof/>
            <w:webHidden/>
          </w:rPr>
          <w:instrText xml:space="preserve"> PAGEREF _Toc106910470 \h </w:instrText>
        </w:r>
        <w:r w:rsidR="00D7293C">
          <w:rPr>
            <w:noProof/>
            <w:webHidden/>
          </w:rPr>
        </w:r>
        <w:r w:rsidR="00D7293C">
          <w:rPr>
            <w:noProof/>
            <w:webHidden/>
          </w:rPr>
          <w:fldChar w:fldCharType="separate"/>
        </w:r>
        <w:r w:rsidR="00D7293C">
          <w:rPr>
            <w:noProof/>
            <w:webHidden/>
          </w:rPr>
          <w:t>11</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1" w:history="1">
        <w:r w:rsidR="00D7293C" w:rsidRPr="006216DF">
          <w:rPr>
            <w:rStyle w:val="ae"/>
            <w:noProof/>
          </w:rPr>
          <w:t>1.2.8. Алгоритм удаления.</w:t>
        </w:r>
        <w:r w:rsidR="00D7293C">
          <w:rPr>
            <w:noProof/>
            <w:webHidden/>
          </w:rPr>
          <w:tab/>
        </w:r>
        <w:r w:rsidR="00D7293C">
          <w:rPr>
            <w:noProof/>
            <w:webHidden/>
          </w:rPr>
          <w:fldChar w:fldCharType="begin"/>
        </w:r>
        <w:r w:rsidR="00D7293C">
          <w:rPr>
            <w:noProof/>
            <w:webHidden/>
          </w:rPr>
          <w:instrText xml:space="preserve"> PAGEREF _Toc106910471 \h </w:instrText>
        </w:r>
        <w:r w:rsidR="00D7293C">
          <w:rPr>
            <w:noProof/>
            <w:webHidden/>
          </w:rPr>
        </w:r>
        <w:r w:rsidR="00D7293C">
          <w:rPr>
            <w:noProof/>
            <w:webHidden/>
          </w:rPr>
          <w:fldChar w:fldCharType="separate"/>
        </w:r>
        <w:r w:rsidR="00D7293C">
          <w:rPr>
            <w:noProof/>
            <w:webHidden/>
          </w:rPr>
          <w:t>11</w:t>
        </w:r>
        <w:r w:rsidR="00D7293C">
          <w:rPr>
            <w:noProof/>
            <w:webHidden/>
          </w:rPr>
          <w:fldChar w:fldCharType="end"/>
        </w:r>
      </w:hyperlink>
    </w:p>
    <w:p w:rsidR="00D7293C" w:rsidRDefault="008326E6">
      <w:pPr>
        <w:pStyle w:val="11"/>
        <w:tabs>
          <w:tab w:val="right" w:leader="dot" w:pos="9628"/>
        </w:tabs>
        <w:rPr>
          <w:rFonts w:asciiTheme="minorHAnsi" w:eastAsiaTheme="minorEastAsia" w:hAnsiTheme="minorHAnsi"/>
          <w:noProof/>
          <w:sz w:val="22"/>
          <w:lang w:eastAsia="ru-RU"/>
        </w:rPr>
      </w:pPr>
      <w:hyperlink w:anchor="_Toc106910472" w:history="1">
        <w:r w:rsidR="00D7293C" w:rsidRPr="006216DF">
          <w:rPr>
            <w:rStyle w:val="ae"/>
            <w:noProof/>
          </w:rPr>
          <w:t>2. Конструкторская часть</w:t>
        </w:r>
        <w:r w:rsidR="00D7293C">
          <w:rPr>
            <w:noProof/>
            <w:webHidden/>
          </w:rPr>
          <w:tab/>
        </w:r>
        <w:r w:rsidR="00D7293C">
          <w:rPr>
            <w:noProof/>
            <w:webHidden/>
          </w:rPr>
          <w:fldChar w:fldCharType="begin"/>
        </w:r>
        <w:r w:rsidR="00D7293C">
          <w:rPr>
            <w:noProof/>
            <w:webHidden/>
          </w:rPr>
          <w:instrText xml:space="preserve"> PAGEREF _Toc106910472 \h </w:instrText>
        </w:r>
        <w:r w:rsidR="00D7293C">
          <w:rPr>
            <w:noProof/>
            <w:webHidden/>
          </w:rPr>
        </w:r>
        <w:r w:rsidR="00D7293C">
          <w:rPr>
            <w:noProof/>
            <w:webHidden/>
          </w:rPr>
          <w:fldChar w:fldCharType="separate"/>
        </w:r>
        <w:r w:rsidR="00D7293C">
          <w:rPr>
            <w:noProof/>
            <w:webHidden/>
          </w:rPr>
          <w:t>12</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73" w:history="1">
        <w:r w:rsidR="00D7293C" w:rsidRPr="006216DF">
          <w:rPr>
            <w:rStyle w:val="ae"/>
            <w:noProof/>
          </w:rPr>
          <w:t>2.1. Общее описание</w:t>
        </w:r>
        <w:r w:rsidR="00D7293C">
          <w:rPr>
            <w:noProof/>
            <w:webHidden/>
          </w:rPr>
          <w:tab/>
        </w:r>
        <w:r w:rsidR="00D7293C">
          <w:rPr>
            <w:noProof/>
            <w:webHidden/>
          </w:rPr>
          <w:fldChar w:fldCharType="begin"/>
        </w:r>
        <w:r w:rsidR="00D7293C">
          <w:rPr>
            <w:noProof/>
            <w:webHidden/>
          </w:rPr>
          <w:instrText xml:space="preserve"> PAGEREF _Toc106910473 \h </w:instrText>
        </w:r>
        <w:r w:rsidR="00D7293C">
          <w:rPr>
            <w:noProof/>
            <w:webHidden/>
          </w:rPr>
        </w:r>
        <w:r w:rsidR="00D7293C">
          <w:rPr>
            <w:noProof/>
            <w:webHidden/>
          </w:rPr>
          <w:fldChar w:fldCharType="separate"/>
        </w:r>
        <w:r w:rsidR="00D7293C">
          <w:rPr>
            <w:noProof/>
            <w:webHidden/>
          </w:rPr>
          <w:t>12</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74" w:history="1">
        <w:r w:rsidR="00D7293C" w:rsidRPr="006216DF">
          <w:rPr>
            <w:rStyle w:val="ae"/>
            <w:noProof/>
          </w:rPr>
          <w:t>2.2. Геометрические классы.</w:t>
        </w:r>
        <w:r w:rsidR="00D7293C">
          <w:rPr>
            <w:noProof/>
            <w:webHidden/>
          </w:rPr>
          <w:tab/>
        </w:r>
        <w:r w:rsidR="00D7293C">
          <w:rPr>
            <w:noProof/>
            <w:webHidden/>
          </w:rPr>
          <w:fldChar w:fldCharType="begin"/>
        </w:r>
        <w:r w:rsidR="00D7293C">
          <w:rPr>
            <w:noProof/>
            <w:webHidden/>
          </w:rPr>
          <w:instrText xml:space="preserve"> PAGEREF _Toc106910474 \h </w:instrText>
        </w:r>
        <w:r w:rsidR="00D7293C">
          <w:rPr>
            <w:noProof/>
            <w:webHidden/>
          </w:rPr>
        </w:r>
        <w:r w:rsidR="00D7293C">
          <w:rPr>
            <w:noProof/>
            <w:webHidden/>
          </w:rPr>
          <w:fldChar w:fldCharType="separate"/>
        </w:r>
        <w:r w:rsidR="00D7293C">
          <w:rPr>
            <w:noProof/>
            <w:webHidden/>
          </w:rPr>
          <w:t>12</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5" w:history="1">
        <w:r w:rsidR="00D7293C" w:rsidRPr="006216DF">
          <w:rPr>
            <w:rStyle w:val="ae"/>
            <w:noProof/>
          </w:rPr>
          <w:t>2.2.1. Точка</w:t>
        </w:r>
        <w:r w:rsidR="00D7293C">
          <w:rPr>
            <w:noProof/>
            <w:webHidden/>
          </w:rPr>
          <w:tab/>
        </w:r>
        <w:r w:rsidR="00D7293C">
          <w:rPr>
            <w:noProof/>
            <w:webHidden/>
          </w:rPr>
          <w:fldChar w:fldCharType="begin"/>
        </w:r>
        <w:r w:rsidR="00D7293C">
          <w:rPr>
            <w:noProof/>
            <w:webHidden/>
          </w:rPr>
          <w:instrText xml:space="preserve"> PAGEREF _Toc106910475 \h </w:instrText>
        </w:r>
        <w:r w:rsidR="00D7293C">
          <w:rPr>
            <w:noProof/>
            <w:webHidden/>
          </w:rPr>
        </w:r>
        <w:r w:rsidR="00D7293C">
          <w:rPr>
            <w:noProof/>
            <w:webHidden/>
          </w:rPr>
          <w:fldChar w:fldCharType="separate"/>
        </w:r>
        <w:r w:rsidR="00D7293C">
          <w:rPr>
            <w:noProof/>
            <w:webHidden/>
          </w:rPr>
          <w:t>12</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6" w:history="1">
        <w:r w:rsidR="00D7293C" w:rsidRPr="006216DF">
          <w:rPr>
            <w:rStyle w:val="ae"/>
            <w:noProof/>
          </w:rPr>
          <w:t>2.2.2. Параллелепипед.</w:t>
        </w:r>
        <w:r w:rsidR="00D7293C">
          <w:rPr>
            <w:noProof/>
            <w:webHidden/>
          </w:rPr>
          <w:tab/>
        </w:r>
        <w:r w:rsidR="00D7293C">
          <w:rPr>
            <w:noProof/>
            <w:webHidden/>
          </w:rPr>
          <w:fldChar w:fldCharType="begin"/>
        </w:r>
        <w:r w:rsidR="00D7293C">
          <w:rPr>
            <w:noProof/>
            <w:webHidden/>
          </w:rPr>
          <w:instrText xml:space="preserve"> PAGEREF _Toc106910476 \h </w:instrText>
        </w:r>
        <w:r w:rsidR="00D7293C">
          <w:rPr>
            <w:noProof/>
            <w:webHidden/>
          </w:rPr>
        </w:r>
        <w:r w:rsidR="00D7293C">
          <w:rPr>
            <w:noProof/>
            <w:webHidden/>
          </w:rPr>
          <w:fldChar w:fldCharType="separate"/>
        </w:r>
        <w:r w:rsidR="00D7293C">
          <w:rPr>
            <w:noProof/>
            <w:webHidden/>
          </w:rPr>
          <w:t>13</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77" w:history="1">
        <w:r w:rsidR="00D7293C" w:rsidRPr="006216DF">
          <w:rPr>
            <w:rStyle w:val="ae"/>
            <w:noProof/>
          </w:rPr>
          <w:t>2.3. Логические классы</w:t>
        </w:r>
        <w:r w:rsidR="00D7293C">
          <w:rPr>
            <w:noProof/>
            <w:webHidden/>
          </w:rPr>
          <w:tab/>
        </w:r>
        <w:r w:rsidR="00D7293C">
          <w:rPr>
            <w:noProof/>
            <w:webHidden/>
          </w:rPr>
          <w:fldChar w:fldCharType="begin"/>
        </w:r>
        <w:r w:rsidR="00D7293C">
          <w:rPr>
            <w:noProof/>
            <w:webHidden/>
          </w:rPr>
          <w:instrText xml:space="preserve"> PAGEREF _Toc106910477 \h </w:instrText>
        </w:r>
        <w:r w:rsidR="00D7293C">
          <w:rPr>
            <w:noProof/>
            <w:webHidden/>
          </w:rPr>
        </w:r>
        <w:r w:rsidR="00D7293C">
          <w:rPr>
            <w:noProof/>
            <w:webHidden/>
          </w:rPr>
          <w:fldChar w:fldCharType="separate"/>
        </w:r>
        <w:r w:rsidR="00D7293C">
          <w:rPr>
            <w:noProof/>
            <w:webHidden/>
          </w:rPr>
          <w:t>15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8" w:history="1">
        <w:r w:rsidR="00D7293C" w:rsidRPr="006216DF">
          <w:rPr>
            <w:rStyle w:val="ae"/>
            <w:noProof/>
          </w:rPr>
          <w:t>2.3.1. Узел.</w:t>
        </w:r>
        <w:r w:rsidR="00D7293C">
          <w:rPr>
            <w:noProof/>
            <w:webHidden/>
          </w:rPr>
          <w:tab/>
        </w:r>
        <w:r w:rsidR="00D7293C">
          <w:rPr>
            <w:noProof/>
            <w:webHidden/>
          </w:rPr>
          <w:fldChar w:fldCharType="begin"/>
        </w:r>
        <w:r w:rsidR="00D7293C">
          <w:rPr>
            <w:noProof/>
            <w:webHidden/>
          </w:rPr>
          <w:instrText xml:space="preserve"> PAGEREF _Toc106910478 \h </w:instrText>
        </w:r>
        <w:r w:rsidR="00D7293C">
          <w:rPr>
            <w:noProof/>
            <w:webHidden/>
          </w:rPr>
        </w:r>
        <w:r w:rsidR="00D7293C">
          <w:rPr>
            <w:noProof/>
            <w:webHidden/>
          </w:rPr>
          <w:fldChar w:fldCharType="separate"/>
        </w:r>
        <w:r w:rsidR="00D7293C">
          <w:rPr>
            <w:noProof/>
            <w:webHidden/>
          </w:rPr>
          <w:t>15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79" w:history="1">
        <w:r w:rsidR="00D7293C" w:rsidRPr="006216DF">
          <w:rPr>
            <w:rStyle w:val="ae"/>
            <w:noProof/>
          </w:rPr>
          <w:t>2.3.2. Дерево</w:t>
        </w:r>
        <w:r w:rsidR="00D7293C">
          <w:rPr>
            <w:noProof/>
            <w:webHidden/>
          </w:rPr>
          <w:tab/>
        </w:r>
        <w:r w:rsidR="00D7293C">
          <w:rPr>
            <w:noProof/>
            <w:webHidden/>
          </w:rPr>
          <w:fldChar w:fldCharType="begin"/>
        </w:r>
        <w:r w:rsidR="00D7293C">
          <w:rPr>
            <w:noProof/>
            <w:webHidden/>
          </w:rPr>
          <w:instrText xml:space="preserve"> PAGEREF _Toc106910479 \h </w:instrText>
        </w:r>
        <w:r w:rsidR="00D7293C">
          <w:rPr>
            <w:noProof/>
            <w:webHidden/>
          </w:rPr>
        </w:r>
        <w:r w:rsidR="00D7293C">
          <w:rPr>
            <w:noProof/>
            <w:webHidden/>
          </w:rPr>
          <w:fldChar w:fldCharType="separate"/>
        </w:r>
        <w:r w:rsidR="00D7293C">
          <w:rPr>
            <w:noProof/>
            <w:webHidden/>
          </w:rPr>
          <w:t>16</w:t>
        </w:r>
        <w:r w:rsidR="00D7293C">
          <w:rPr>
            <w:noProof/>
            <w:webHidden/>
          </w:rPr>
          <w:fldChar w:fldCharType="end"/>
        </w:r>
      </w:hyperlink>
    </w:p>
    <w:p w:rsidR="00D7293C" w:rsidRDefault="008326E6">
      <w:pPr>
        <w:pStyle w:val="11"/>
        <w:tabs>
          <w:tab w:val="right" w:leader="dot" w:pos="9628"/>
        </w:tabs>
        <w:rPr>
          <w:rFonts w:asciiTheme="minorHAnsi" w:eastAsiaTheme="minorEastAsia" w:hAnsiTheme="minorHAnsi"/>
          <w:noProof/>
          <w:sz w:val="22"/>
          <w:lang w:eastAsia="ru-RU"/>
        </w:rPr>
      </w:pPr>
      <w:hyperlink w:anchor="_Toc106910480" w:history="1">
        <w:r w:rsidR="00D7293C" w:rsidRPr="006216DF">
          <w:rPr>
            <w:rStyle w:val="ae"/>
            <w:noProof/>
          </w:rPr>
          <w:t>3. Тестирование</w:t>
        </w:r>
        <w:r w:rsidR="00D7293C">
          <w:rPr>
            <w:noProof/>
            <w:webHidden/>
          </w:rPr>
          <w:tab/>
        </w:r>
        <w:r w:rsidR="00D7293C">
          <w:rPr>
            <w:noProof/>
            <w:webHidden/>
          </w:rPr>
          <w:fldChar w:fldCharType="begin"/>
        </w:r>
        <w:r w:rsidR="00D7293C">
          <w:rPr>
            <w:noProof/>
            <w:webHidden/>
          </w:rPr>
          <w:instrText xml:space="preserve"> PAGEREF _Toc106910480 \h </w:instrText>
        </w:r>
        <w:r w:rsidR="00D7293C">
          <w:rPr>
            <w:noProof/>
            <w:webHidden/>
          </w:rPr>
        </w:r>
        <w:r w:rsidR="00D7293C">
          <w:rPr>
            <w:noProof/>
            <w:webHidden/>
          </w:rPr>
          <w:fldChar w:fldCharType="separate"/>
        </w:r>
        <w:r w:rsidR="00D7293C">
          <w:rPr>
            <w:noProof/>
            <w:webHidden/>
          </w:rPr>
          <w:t>18</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81" w:history="1">
        <w:r w:rsidR="00D7293C" w:rsidRPr="006216DF">
          <w:rPr>
            <w:rStyle w:val="ae"/>
            <w:noProof/>
          </w:rPr>
          <w:t>3.1. Первый набор данных.</w:t>
        </w:r>
        <w:r w:rsidR="00D7293C">
          <w:rPr>
            <w:noProof/>
            <w:webHidden/>
          </w:rPr>
          <w:tab/>
        </w:r>
        <w:r w:rsidR="00D7293C">
          <w:rPr>
            <w:noProof/>
            <w:webHidden/>
          </w:rPr>
          <w:fldChar w:fldCharType="begin"/>
        </w:r>
        <w:r w:rsidR="00D7293C">
          <w:rPr>
            <w:noProof/>
            <w:webHidden/>
          </w:rPr>
          <w:instrText xml:space="preserve"> PAGEREF _Toc106910481 \h </w:instrText>
        </w:r>
        <w:r w:rsidR="00D7293C">
          <w:rPr>
            <w:noProof/>
            <w:webHidden/>
          </w:rPr>
        </w:r>
        <w:r w:rsidR="00D7293C">
          <w:rPr>
            <w:noProof/>
            <w:webHidden/>
          </w:rPr>
          <w:fldChar w:fldCharType="separate"/>
        </w:r>
        <w:r w:rsidR="00D7293C">
          <w:rPr>
            <w:noProof/>
            <w:webHidden/>
          </w:rPr>
          <w:t>18</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2" w:history="1">
        <w:r w:rsidR="00D7293C" w:rsidRPr="006216DF">
          <w:rPr>
            <w:rStyle w:val="ae"/>
            <w:noProof/>
          </w:rPr>
          <w:t>3.1.1. Построение</w:t>
        </w:r>
        <w:r w:rsidR="00D7293C">
          <w:rPr>
            <w:noProof/>
            <w:webHidden/>
          </w:rPr>
          <w:tab/>
        </w:r>
        <w:r w:rsidR="00D7293C">
          <w:rPr>
            <w:noProof/>
            <w:webHidden/>
          </w:rPr>
          <w:fldChar w:fldCharType="begin"/>
        </w:r>
        <w:r w:rsidR="00D7293C">
          <w:rPr>
            <w:noProof/>
            <w:webHidden/>
          </w:rPr>
          <w:instrText xml:space="preserve"> PAGEREF _Toc106910482 \h </w:instrText>
        </w:r>
        <w:r w:rsidR="00D7293C">
          <w:rPr>
            <w:noProof/>
            <w:webHidden/>
          </w:rPr>
        </w:r>
        <w:r w:rsidR="00D7293C">
          <w:rPr>
            <w:noProof/>
            <w:webHidden/>
          </w:rPr>
          <w:fldChar w:fldCharType="separate"/>
        </w:r>
        <w:r w:rsidR="00D7293C">
          <w:rPr>
            <w:noProof/>
            <w:webHidden/>
          </w:rPr>
          <w:t>18</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3" w:history="1">
        <w:r w:rsidR="00D7293C" w:rsidRPr="006216DF">
          <w:rPr>
            <w:rStyle w:val="ae"/>
            <w:noProof/>
          </w:rPr>
          <w:t>3.</w:t>
        </w:r>
        <w:r w:rsidR="00D7293C" w:rsidRPr="006216DF">
          <w:rPr>
            <w:rStyle w:val="ae"/>
            <w:noProof/>
            <w:lang w:val="en-US"/>
          </w:rPr>
          <w:t>1</w:t>
        </w:r>
        <w:r w:rsidR="00D7293C" w:rsidRPr="006216DF">
          <w:rPr>
            <w:rStyle w:val="ae"/>
            <w:noProof/>
          </w:rPr>
          <w:t>.2. Поиск</w:t>
        </w:r>
        <w:r w:rsidR="00D7293C">
          <w:rPr>
            <w:noProof/>
            <w:webHidden/>
          </w:rPr>
          <w:tab/>
        </w:r>
        <w:r w:rsidR="00D7293C">
          <w:rPr>
            <w:noProof/>
            <w:webHidden/>
          </w:rPr>
          <w:fldChar w:fldCharType="begin"/>
        </w:r>
        <w:r w:rsidR="00D7293C">
          <w:rPr>
            <w:noProof/>
            <w:webHidden/>
          </w:rPr>
          <w:instrText xml:space="preserve"> PAGEREF _Toc106910483 \h </w:instrText>
        </w:r>
        <w:r w:rsidR="00D7293C">
          <w:rPr>
            <w:noProof/>
            <w:webHidden/>
          </w:rPr>
        </w:r>
        <w:r w:rsidR="00D7293C">
          <w:rPr>
            <w:noProof/>
            <w:webHidden/>
          </w:rPr>
          <w:fldChar w:fldCharType="separate"/>
        </w:r>
        <w:r w:rsidR="00D7293C">
          <w:rPr>
            <w:noProof/>
            <w:webHidden/>
          </w:rPr>
          <w:t>21</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4" w:history="1">
        <w:r w:rsidR="00D7293C" w:rsidRPr="006216DF">
          <w:rPr>
            <w:rStyle w:val="ae"/>
            <w:noProof/>
          </w:rPr>
          <w:t>3.</w:t>
        </w:r>
        <w:r w:rsidR="00D7293C" w:rsidRPr="006216DF">
          <w:rPr>
            <w:rStyle w:val="ae"/>
            <w:noProof/>
            <w:lang w:val="en-US"/>
          </w:rPr>
          <w:t>1</w:t>
        </w:r>
        <w:r w:rsidR="00D7293C" w:rsidRPr="006216DF">
          <w:rPr>
            <w:rStyle w:val="ae"/>
            <w:noProof/>
          </w:rPr>
          <w:t>.3. Удаление</w:t>
        </w:r>
        <w:r w:rsidR="00D7293C">
          <w:rPr>
            <w:noProof/>
            <w:webHidden/>
          </w:rPr>
          <w:tab/>
        </w:r>
        <w:r w:rsidR="00D7293C">
          <w:rPr>
            <w:noProof/>
            <w:webHidden/>
          </w:rPr>
          <w:fldChar w:fldCharType="begin"/>
        </w:r>
        <w:r w:rsidR="00D7293C">
          <w:rPr>
            <w:noProof/>
            <w:webHidden/>
          </w:rPr>
          <w:instrText xml:space="preserve"> PAGEREF _Toc106910484 \h </w:instrText>
        </w:r>
        <w:r w:rsidR="00D7293C">
          <w:rPr>
            <w:noProof/>
            <w:webHidden/>
          </w:rPr>
        </w:r>
        <w:r w:rsidR="00D7293C">
          <w:rPr>
            <w:noProof/>
            <w:webHidden/>
          </w:rPr>
          <w:fldChar w:fldCharType="separate"/>
        </w:r>
        <w:r w:rsidR="00D7293C">
          <w:rPr>
            <w:noProof/>
            <w:webHidden/>
          </w:rPr>
          <w:t>22</w:t>
        </w:r>
        <w:r w:rsidR="00D7293C">
          <w:rPr>
            <w:noProof/>
            <w:webHidden/>
          </w:rPr>
          <w:fldChar w:fldCharType="end"/>
        </w:r>
      </w:hyperlink>
    </w:p>
    <w:p w:rsidR="00D7293C" w:rsidRDefault="008326E6">
      <w:pPr>
        <w:pStyle w:val="21"/>
        <w:tabs>
          <w:tab w:val="right" w:leader="dot" w:pos="9628"/>
        </w:tabs>
        <w:rPr>
          <w:rFonts w:asciiTheme="minorHAnsi" w:eastAsiaTheme="minorEastAsia" w:hAnsiTheme="minorHAnsi"/>
          <w:noProof/>
          <w:sz w:val="22"/>
          <w:lang w:eastAsia="ru-RU"/>
        </w:rPr>
      </w:pPr>
      <w:hyperlink w:anchor="_Toc106910485" w:history="1">
        <w:r w:rsidR="00D7293C" w:rsidRPr="006216DF">
          <w:rPr>
            <w:rStyle w:val="ae"/>
            <w:noProof/>
            <w:lang w:val="en-US"/>
          </w:rPr>
          <w:t xml:space="preserve">3.2. </w:t>
        </w:r>
        <w:r w:rsidR="00D7293C" w:rsidRPr="006216DF">
          <w:rPr>
            <w:rStyle w:val="ae"/>
            <w:noProof/>
          </w:rPr>
          <w:t>Второй набор данных</w:t>
        </w:r>
        <w:r w:rsidR="00D7293C">
          <w:rPr>
            <w:noProof/>
            <w:webHidden/>
          </w:rPr>
          <w:tab/>
        </w:r>
        <w:r w:rsidR="00D7293C">
          <w:rPr>
            <w:noProof/>
            <w:webHidden/>
          </w:rPr>
          <w:fldChar w:fldCharType="begin"/>
        </w:r>
        <w:r w:rsidR="00D7293C">
          <w:rPr>
            <w:noProof/>
            <w:webHidden/>
          </w:rPr>
          <w:instrText xml:space="preserve"> PAGEREF _Toc106910485 \h </w:instrText>
        </w:r>
        <w:r w:rsidR="00D7293C">
          <w:rPr>
            <w:noProof/>
            <w:webHidden/>
          </w:rPr>
        </w:r>
        <w:r w:rsidR="00D7293C">
          <w:rPr>
            <w:noProof/>
            <w:webHidden/>
          </w:rPr>
          <w:fldChar w:fldCharType="separate"/>
        </w:r>
        <w:r w:rsidR="00D7293C">
          <w:rPr>
            <w:noProof/>
            <w:webHidden/>
          </w:rPr>
          <w:t>25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6" w:history="1">
        <w:r w:rsidR="00D7293C" w:rsidRPr="006216DF">
          <w:rPr>
            <w:rStyle w:val="ae"/>
            <w:noProof/>
          </w:rPr>
          <w:t>3.2.1. Построение</w:t>
        </w:r>
        <w:r w:rsidR="00D7293C">
          <w:rPr>
            <w:noProof/>
            <w:webHidden/>
          </w:rPr>
          <w:tab/>
        </w:r>
        <w:r w:rsidR="00D7293C">
          <w:rPr>
            <w:noProof/>
            <w:webHidden/>
          </w:rPr>
          <w:fldChar w:fldCharType="begin"/>
        </w:r>
        <w:r w:rsidR="00D7293C">
          <w:rPr>
            <w:noProof/>
            <w:webHidden/>
          </w:rPr>
          <w:instrText xml:space="preserve"> PAGEREF _Toc106910486 \h </w:instrText>
        </w:r>
        <w:r w:rsidR="00D7293C">
          <w:rPr>
            <w:noProof/>
            <w:webHidden/>
          </w:rPr>
        </w:r>
        <w:r w:rsidR="00D7293C">
          <w:rPr>
            <w:noProof/>
            <w:webHidden/>
          </w:rPr>
          <w:fldChar w:fldCharType="separate"/>
        </w:r>
        <w:r w:rsidR="00D7293C">
          <w:rPr>
            <w:noProof/>
            <w:webHidden/>
          </w:rPr>
          <w:t>25</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7" w:history="1">
        <w:r w:rsidR="00D7293C" w:rsidRPr="006216DF">
          <w:rPr>
            <w:rStyle w:val="ae"/>
            <w:noProof/>
          </w:rPr>
          <w:t>3.2.2. Поиск</w:t>
        </w:r>
        <w:r w:rsidR="00D7293C">
          <w:rPr>
            <w:noProof/>
            <w:webHidden/>
          </w:rPr>
          <w:tab/>
        </w:r>
        <w:r w:rsidR="00D7293C">
          <w:rPr>
            <w:noProof/>
            <w:webHidden/>
          </w:rPr>
          <w:fldChar w:fldCharType="begin"/>
        </w:r>
        <w:r w:rsidR="00D7293C">
          <w:rPr>
            <w:noProof/>
            <w:webHidden/>
          </w:rPr>
          <w:instrText xml:space="preserve"> PAGEREF _Toc106910487 \h </w:instrText>
        </w:r>
        <w:r w:rsidR="00D7293C">
          <w:rPr>
            <w:noProof/>
            <w:webHidden/>
          </w:rPr>
        </w:r>
        <w:r w:rsidR="00D7293C">
          <w:rPr>
            <w:noProof/>
            <w:webHidden/>
          </w:rPr>
          <w:fldChar w:fldCharType="separate"/>
        </w:r>
        <w:r w:rsidR="00D7293C">
          <w:rPr>
            <w:noProof/>
            <w:webHidden/>
          </w:rPr>
          <w:t>26</w:t>
        </w:r>
        <w:r w:rsidR="00D7293C">
          <w:rPr>
            <w:noProof/>
            <w:webHidden/>
          </w:rPr>
          <w:fldChar w:fldCharType="end"/>
        </w:r>
      </w:hyperlink>
    </w:p>
    <w:p w:rsidR="00D7293C" w:rsidRDefault="008326E6">
      <w:pPr>
        <w:pStyle w:val="31"/>
        <w:tabs>
          <w:tab w:val="right" w:leader="dot" w:pos="9628"/>
        </w:tabs>
        <w:rPr>
          <w:rFonts w:asciiTheme="minorHAnsi" w:eastAsiaTheme="minorEastAsia" w:hAnsiTheme="minorHAnsi"/>
          <w:noProof/>
          <w:sz w:val="22"/>
          <w:lang w:eastAsia="ru-RU"/>
        </w:rPr>
      </w:pPr>
      <w:hyperlink w:anchor="_Toc106910488" w:history="1">
        <w:r w:rsidR="00D7293C" w:rsidRPr="006216DF">
          <w:rPr>
            <w:rStyle w:val="ae"/>
            <w:noProof/>
          </w:rPr>
          <w:t>3.2.3. Удаление</w:t>
        </w:r>
        <w:r w:rsidR="00D7293C">
          <w:rPr>
            <w:noProof/>
            <w:webHidden/>
          </w:rPr>
          <w:tab/>
        </w:r>
        <w:r w:rsidR="00D7293C">
          <w:rPr>
            <w:noProof/>
            <w:webHidden/>
          </w:rPr>
          <w:fldChar w:fldCharType="begin"/>
        </w:r>
        <w:r w:rsidR="00D7293C">
          <w:rPr>
            <w:noProof/>
            <w:webHidden/>
          </w:rPr>
          <w:instrText xml:space="preserve"> PAGEREF _Toc106910488 \h </w:instrText>
        </w:r>
        <w:r w:rsidR="00D7293C">
          <w:rPr>
            <w:noProof/>
            <w:webHidden/>
          </w:rPr>
        </w:r>
        <w:r w:rsidR="00D7293C">
          <w:rPr>
            <w:noProof/>
            <w:webHidden/>
          </w:rPr>
          <w:fldChar w:fldCharType="separate"/>
        </w:r>
        <w:r w:rsidR="00D7293C">
          <w:rPr>
            <w:noProof/>
            <w:webHidden/>
          </w:rPr>
          <w:t>28</w:t>
        </w:r>
        <w:r w:rsidR="00D7293C">
          <w:rPr>
            <w:noProof/>
            <w:webHidden/>
          </w:rPr>
          <w:fldChar w:fldCharType="end"/>
        </w:r>
      </w:hyperlink>
    </w:p>
    <w:p w:rsidR="00D7293C" w:rsidRDefault="008326E6">
      <w:pPr>
        <w:pStyle w:val="11"/>
        <w:tabs>
          <w:tab w:val="right" w:leader="dot" w:pos="9628"/>
        </w:tabs>
        <w:rPr>
          <w:rFonts w:asciiTheme="minorHAnsi" w:eastAsiaTheme="minorEastAsia" w:hAnsiTheme="minorHAnsi"/>
          <w:noProof/>
          <w:sz w:val="22"/>
          <w:lang w:eastAsia="ru-RU"/>
        </w:rPr>
      </w:pPr>
      <w:hyperlink w:anchor="_Toc106910489" w:history="1">
        <w:r w:rsidR="00D7293C" w:rsidRPr="006216DF">
          <w:rPr>
            <w:rStyle w:val="ae"/>
            <w:noProof/>
          </w:rPr>
          <w:t>Заключение</w:t>
        </w:r>
        <w:r w:rsidR="00D7293C">
          <w:rPr>
            <w:noProof/>
            <w:webHidden/>
          </w:rPr>
          <w:tab/>
        </w:r>
        <w:r w:rsidR="00D7293C">
          <w:rPr>
            <w:noProof/>
            <w:webHidden/>
          </w:rPr>
          <w:fldChar w:fldCharType="begin"/>
        </w:r>
        <w:r w:rsidR="00D7293C">
          <w:rPr>
            <w:noProof/>
            <w:webHidden/>
          </w:rPr>
          <w:instrText xml:space="preserve"> PAGEREF _Toc106910489 \h </w:instrText>
        </w:r>
        <w:r w:rsidR="00D7293C">
          <w:rPr>
            <w:noProof/>
            <w:webHidden/>
          </w:rPr>
        </w:r>
        <w:r w:rsidR="00D7293C">
          <w:rPr>
            <w:noProof/>
            <w:webHidden/>
          </w:rPr>
          <w:fldChar w:fldCharType="separate"/>
        </w:r>
        <w:r w:rsidR="00D7293C">
          <w:rPr>
            <w:noProof/>
            <w:webHidden/>
          </w:rPr>
          <w:t>30</w:t>
        </w:r>
        <w:r w:rsidR="00D7293C">
          <w:rPr>
            <w:noProof/>
            <w:webHidden/>
          </w:rPr>
          <w:fldChar w:fldCharType="end"/>
        </w:r>
      </w:hyperlink>
    </w:p>
    <w:p w:rsidR="00D7293C" w:rsidRDefault="008326E6">
      <w:pPr>
        <w:pStyle w:val="11"/>
        <w:tabs>
          <w:tab w:val="right" w:leader="dot" w:pos="9628"/>
        </w:tabs>
        <w:rPr>
          <w:rFonts w:asciiTheme="minorHAnsi" w:eastAsiaTheme="minorEastAsia" w:hAnsiTheme="minorHAnsi"/>
          <w:noProof/>
          <w:sz w:val="22"/>
          <w:lang w:eastAsia="ru-RU"/>
        </w:rPr>
      </w:pPr>
      <w:hyperlink w:anchor="_Toc106910490" w:history="1">
        <w:r w:rsidR="00D7293C" w:rsidRPr="006216DF">
          <w:rPr>
            <w:rStyle w:val="ae"/>
            <w:noProof/>
          </w:rPr>
          <w:t>Список литературы</w:t>
        </w:r>
        <w:r w:rsidR="00D7293C">
          <w:rPr>
            <w:noProof/>
            <w:webHidden/>
          </w:rPr>
          <w:tab/>
        </w:r>
        <w:r w:rsidR="00D7293C">
          <w:rPr>
            <w:noProof/>
            <w:webHidden/>
          </w:rPr>
          <w:fldChar w:fldCharType="begin"/>
        </w:r>
        <w:r w:rsidR="00D7293C">
          <w:rPr>
            <w:noProof/>
            <w:webHidden/>
          </w:rPr>
          <w:instrText xml:space="preserve"> PAGEREF _Toc106910490 \h </w:instrText>
        </w:r>
        <w:r w:rsidR="00D7293C">
          <w:rPr>
            <w:noProof/>
            <w:webHidden/>
          </w:rPr>
        </w:r>
        <w:r w:rsidR="00D7293C">
          <w:rPr>
            <w:noProof/>
            <w:webHidden/>
          </w:rPr>
          <w:fldChar w:fldCharType="separate"/>
        </w:r>
        <w:r w:rsidR="00D7293C">
          <w:rPr>
            <w:noProof/>
            <w:webHidden/>
          </w:rPr>
          <w:t>31</w:t>
        </w:r>
        <w:r w:rsidR="00D7293C">
          <w:rPr>
            <w:noProof/>
            <w:webHidden/>
          </w:rPr>
          <w:fldChar w:fldCharType="end"/>
        </w:r>
      </w:hyperlink>
    </w:p>
    <w:p w:rsidR="00284BC3" w:rsidRPr="00284BC3" w:rsidRDefault="00284BC3" w:rsidP="00284BC3">
      <w:r>
        <w:fldChar w:fldCharType="end"/>
      </w:r>
    </w:p>
    <w:p w:rsidR="00933E03" w:rsidRDefault="00815813" w:rsidP="00B039B5">
      <w:pPr>
        <w:pStyle w:val="1"/>
      </w:pPr>
      <w:bookmarkStart w:id="0" w:name="_Toc106910457"/>
      <w:r>
        <w:lastRenderedPageBreak/>
        <w:t>Введение</w:t>
      </w:r>
      <w:bookmarkEnd w:id="0"/>
    </w:p>
    <w:p w:rsidR="00B2437C" w:rsidRDefault="00D22BD3" w:rsidP="00B2437C">
      <w:r>
        <w:t xml:space="preserve">Многомерные структуры данных позволяют хранить </w:t>
      </w:r>
      <w:r w:rsidR="00707CDD">
        <w:t xml:space="preserve">нетривиальную </w:t>
      </w:r>
      <w:r>
        <w:t xml:space="preserve">информацию </w:t>
      </w:r>
      <w:r w:rsidR="00707CDD">
        <w:t xml:space="preserve">в больших количествах, при этом их методы </w:t>
      </w:r>
      <w:r w:rsidR="003B234D">
        <w:t>доступа дают быстрый доступ к необходимой информации.</w:t>
      </w:r>
    </w:p>
    <w:p w:rsidR="003B234D" w:rsidRDefault="00993B3F" w:rsidP="00B2437C">
      <w:r>
        <w:t>В условиях непрерывно растущей компьютеризации во всех сферах жизнедеятельности, стал вопрос о хранении информации об объектах на цифровых картах местности.</w:t>
      </w:r>
    </w:p>
    <w:p w:rsidR="00993B3F" w:rsidRDefault="00993B3F" w:rsidP="00B2437C">
      <w:r>
        <w:t>Если хранить данные линейно, то из-за огромного количества объектов на такой карте, доступ к ним будет медленный и неэффективный.</w:t>
      </w:r>
    </w:p>
    <w:p w:rsidR="00993B3F" w:rsidRDefault="00993B3F" w:rsidP="00B2437C">
      <w:r>
        <w:t xml:space="preserve">Подобную проблему в классической ситуации решали такие структуры данных, как деревья. Однако классические деревья не подходят для хранения информации об объекте на </w:t>
      </w:r>
      <w:r w:rsidR="007256A0">
        <w:t>карте, то есть на плоскости.</w:t>
      </w:r>
    </w:p>
    <w:p w:rsidR="004D1113" w:rsidRDefault="00B2101A" w:rsidP="00B2437C">
      <w:r>
        <w:t xml:space="preserve">Для решения этой проблемы в 1984 году Антонином Гуттманом было предложена новая структура данных – </w:t>
      </w:r>
      <w:r>
        <w:rPr>
          <w:lang w:val="en-US"/>
        </w:rPr>
        <w:t>R</w:t>
      </w:r>
      <w:r w:rsidRPr="00B2101A">
        <w:t>-</w:t>
      </w:r>
      <w:r>
        <w:t>дерево. Однако, несмотря на плюсы этой структуры, были выявлены недостатки, а именно, смежные узлы</w:t>
      </w:r>
      <w:r w:rsidR="00ED0D25">
        <w:t xml:space="preserve"> слишком много пересекали друг друга, из-за чего поиск в таком дереве был замедлен.</w:t>
      </w:r>
    </w:p>
    <w:p w:rsidR="00ED0D25" w:rsidRDefault="00ED0D25" w:rsidP="00B2437C">
      <w:r>
        <w:t xml:space="preserve">В 1990 году </w:t>
      </w:r>
      <w:r w:rsidRPr="00ED0D25">
        <w:t>Норберт Бекманн, Ханс-Петер Кригель , Ральф Шнайдер и Бернхард Зигер</w:t>
      </w:r>
      <w:r w:rsidR="008647D5">
        <w:t xml:space="preserve"> предложили свою модификацию </w:t>
      </w:r>
      <w:r w:rsidR="008647D5">
        <w:rPr>
          <w:lang w:val="en-US"/>
        </w:rPr>
        <w:t>R</w:t>
      </w:r>
      <w:r w:rsidR="008647D5" w:rsidRPr="007314F0">
        <w:t>-</w:t>
      </w:r>
      <w:r w:rsidR="008647D5">
        <w:t>дерева, которая давала лучшие результаты при поиске узлов</w:t>
      </w:r>
      <w:r w:rsidR="007314F0">
        <w:t xml:space="preserve">. Данную модификацию назвали </w:t>
      </w:r>
      <w:r w:rsidR="007314F0">
        <w:rPr>
          <w:lang w:val="en-US"/>
        </w:rPr>
        <w:t>R</w:t>
      </w:r>
      <w:r w:rsidR="007314F0" w:rsidRPr="0004202C">
        <w:t>*-</w:t>
      </w:r>
      <w:r w:rsidR="007314F0">
        <w:t>дерево.</w:t>
      </w:r>
    </w:p>
    <w:p w:rsidR="007314F0" w:rsidRDefault="0004202C" w:rsidP="00B2437C">
      <w:r>
        <w:t>Обычно такие деревья строят для объектов на плоскости, однако можно предположить, что в будущем будут нужны подобные структуры данных для полноценных трёхмерных карт, например, для навигации в космосе.</w:t>
      </w:r>
    </w:p>
    <w:p w:rsidR="0004202C" w:rsidRPr="007314F0" w:rsidRDefault="0004202C" w:rsidP="00B2437C">
      <w:r>
        <w:t xml:space="preserve">Целью данной работы является построение алгоритмов создания данной структуры, а также исследование её при разных </w:t>
      </w:r>
      <w:r w:rsidR="00080D83">
        <w:t>входных данных.</w:t>
      </w:r>
    </w:p>
    <w:p w:rsidR="00C74413" w:rsidRDefault="0069116F" w:rsidP="007623BC">
      <w:pPr>
        <w:pStyle w:val="1"/>
      </w:pPr>
      <w:bookmarkStart w:id="1" w:name="_Toc106910458"/>
      <w:r>
        <w:lastRenderedPageBreak/>
        <w:t xml:space="preserve">1. </w:t>
      </w:r>
      <w:r w:rsidR="007623BC">
        <w:t>Общее описание исследуемой предметной области</w:t>
      </w:r>
      <w:bookmarkEnd w:id="1"/>
    </w:p>
    <w:p w:rsidR="003C38E2" w:rsidRDefault="00846682" w:rsidP="00846682">
      <w:pPr>
        <w:pStyle w:val="2"/>
      </w:pPr>
      <w:bookmarkStart w:id="2" w:name="_Toc106910459"/>
      <w:r>
        <w:t>1.1. Аналитическая часть</w:t>
      </w:r>
      <w:bookmarkEnd w:id="2"/>
    </w:p>
    <w:p w:rsidR="00846682" w:rsidRDefault="00846682" w:rsidP="00846682">
      <w:pPr>
        <w:pStyle w:val="3"/>
      </w:pPr>
      <w:bookmarkStart w:id="3" w:name="_Toc106910460"/>
      <w:r>
        <w:t xml:space="preserve">1.1.1. Общее описание </w:t>
      </w:r>
      <w:r>
        <w:rPr>
          <w:lang w:val="en-US"/>
        </w:rPr>
        <w:t>R</w:t>
      </w:r>
      <w:r w:rsidRPr="00C949D7">
        <w:t>*-</w:t>
      </w:r>
      <w:r>
        <w:t>дерева</w:t>
      </w:r>
      <w:bookmarkEnd w:id="3"/>
    </w:p>
    <w:p w:rsidR="00846682" w:rsidRDefault="00C949D7" w:rsidP="00846682">
      <w:r w:rsidRPr="00C949D7">
        <w:t>Данные в R-деревьях организованы в страницы, которые могут иметь переменное количество записей (до некоторого заранее определенного максимума и обычно выше минимального заполнения). Каждая запись в нелистовом узле хранит две части данных: способ идентификации дочернего узла и ограничивающую рамку всех записей в этом дочернем узле. Конечные узлы хранят данные, необходимые для каждого дочернего элемента, часто точку или ограничивающую рамку, представляющую дочерний элемент, и внешний идентификатор для дочернего элемента. Для точечных данных конечными записями могут быть только сами точки. Для данных многоугольников (которые часто требуют хранения больших многоугольников) обычная настройка - хранить только MBR (минимальный ограничивающий прямоугольник) многоугольника вместе с уникальным идентификатором в дереве.</w:t>
      </w:r>
    </w:p>
    <w:p w:rsidR="00C949D7" w:rsidRDefault="00C949D7" w:rsidP="00846682">
      <w:r w:rsidRPr="00C949D7">
        <w:t>R * -деревья представляют собой вариант R-деревьев, используемых для индексации пространственной информации. R * -деревья имеют немного более высокую стоимость строительства, чем стандартные R-деревья, так как данные могут нуждаться в повторной вставке; но результирующее дерево обычно будет иметь лучшую производительность запроса. Как и стандартное R-дерево, оно может хранить как точечные, так и пространственные данные.</w:t>
      </w:r>
    </w:p>
    <w:p w:rsidR="00C949D7" w:rsidRDefault="00C949D7" w:rsidP="00846682">
      <w:r w:rsidRPr="00C949D7">
        <w:t>3</w:t>
      </w:r>
      <w:r>
        <w:rPr>
          <w:lang w:val="en-US"/>
        </w:rPr>
        <w:t>D</w:t>
      </w:r>
      <w:r w:rsidRPr="00C949D7">
        <w:t xml:space="preserve"> </w:t>
      </w:r>
      <w:r>
        <w:rPr>
          <w:lang w:val="en-US"/>
        </w:rPr>
        <w:t>R</w:t>
      </w:r>
      <w:r w:rsidRPr="00C949D7">
        <w:t>*</w:t>
      </w:r>
      <w:r>
        <w:t xml:space="preserve">-деревья практически ничем не отличаются от обычных </w:t>
      </w:r>
      <w:r>
        <w:rPr>
          <w:lang w:val="en-US"/>
        </w:rPr>
        <w:t>R</w:t>
      </w:r>
      <w:r w:rsidRPr="00C949D7">
        <w:t>*-</w:t>
      </w:r>
      <w:r>
        <w:t>деревьев на плоскости, с той лишь разницей, что их минимальным ограничивающим регионом служит не прямоуголь</w:t>
      </w:r>
      <w:r w:rsidR="0040291E">
        <w:t xml:space="preserve">ник, а прямоугольный </w:t>
      </w:r>
      <w:r w:rsidR="00DA5107">
        <w:t>параллелепипед</w:t>
      </w:r>
      <w:r w:rsidR="0040291E">
        <w:t>.</w:t>
      </w:r>
    </w:p>
    <w:p w:rsidR="00B714A2" w:rsidRDefault="00B714A2" w:rsidP="00B714A2">
      <w:pPr>
        <w:pStyle w:val="3"/>
      </w:pPr>
      <w:bookmarkStart w:id="4" w:name="_Toc106910461"/>
      <w:r>
        <w:lastRenderedPageBreak/>
        <w:t>1.1.2. Некоторые определения</w:t>
      </w:r>
      <w:bookmarkEnd w:id="4"/>
    </w:p>
    <w:p w:rsidR="00B714A2" w:rsidRDefault="00B714A2" w:rsidP="00B714A2">
      <w:r>
        <w:t>Конечный узел – узел, хранящий только листья. Корень может быть конечным узлом.</w:t>
      </w:r>
    </w:p>
    <w:p w:rsidR="00B714A2" w:rsidRDefault="00B714A2" w:rsidP="00B714A2">
      <w:r>
        <w:t>Лист – узел, не имеющий потомков, т.е. непосредственно объект на карте.</w:t>
      </w:r>
    </w:p>
    <w:p w:rsidR="00C8720E" w:rsidRDefault="00B714A2" w:rsidP="00C8720E">
      <w:r>
        <w:rPr>
          <w:lang w:val="en-US"/>
        </w:rPr>
        <w:t>MBP</w:t>
      </w:r>
      <w:r w:rsidRPr="00B714A2">
        <w:t xml:space="preserve"> (</w:t>
      </w:r>
      <w:r>
        <w:rPr>
          <w:lang w:val="en-US"/>
        </w:rPr>
        <w:t>minimal</w:t>
      </w:r>
      <w:r w:rsidRPr="00B714A2">
        <w:t xml:space="preserve"> </w:t>
      </w:r>
      <w:r>
        <w:rPr>
          <w:lang w:val="en-US"/>
        </w:rPr>
        <w:t>bounding</w:t>
      </w:r>
      <w:r w:rsidRPr="00B714A2">
        <w:t xml:space="preserve"> </w:t>
      </w:r>
      <w:r w:rsidR="00F372B8">
        <w:rPr>
          <w:lang w:val="en-US"/>
        </w:rPr>
        <w:t>parallelepiped</w:t>
      </w:r>
      <w:r w:rsidRPr="00B714A2">
        <w:t xml:space="preserve">) – </w:t>
      </w:r>
      <w:r>
        <w:t xml:space="preserve">минимальный ограничивающий </w:t>
      </w:r>
      <w:r w:rsidR="00F372B8">
        <w:t>параллелепипед</w:t>
      </w:r>
      <w:r>
        <w:t>.</w:t>
      </w:r>
    </w:p>
    <w:p w:rsidR="000C4021" w:rsidRDefault="000C4021" w:rsidP="000C4021">
      <w:pPr>
        <w:pStyle w:val="3"/>
      </w:pPr>
      <w:bookmarkStart w:id="5" w:name="_Toc106910462"/>
      <w:r>
        <w:t>1.1.3. Эффективность</w:t>
      </w:r>
      <w:bookmarkEnd w:id="5"/>
    </w:p>
    <w:p w:rsidR="000C4021" w:rsidRDefault="000C4021" w:rsidP="000C4021">
      <w:r>
        <w:t>Расход памяти в среднем и в наихудшем случае одинаковый – O(n).</w:t>
      </w:r>
    </w:p>
    <w:p w:rsidR="000C4021" w:rsidRDefault="000C4021" w:rsidP="000C4021">
      <w:r>
        <w:t>Эффективность поиска и вставки – O(log n) (обращений к узлам дерева).</w:t>
      </w:r>
    </w:p>
    <w:p w:rsidR="00B76D36" w:rsidRPr="00B714A2" w:rsidRDefault="00B76D36" w:rsidP="00B76D36">
      <w:pPr>
        <w:pStyle w:val="2"/>
      </w:pPr>
      <w:bookmarkStart w:id="6" w:name="_Toc106910463"/>
      <w:r>
        <w:t>1.</w:t>
      </w:r>
      <w:r w:rsidRPr="000C4021">
        <w:t>2</w:t>
      </w:r>
      <w:r>
        <w:t>. Описание алгоритмов</w:t>
      </w:r>
      <w:bookmarkEnd w:id="6"/>
    </w:p>
    <w:p w:rsidR="0040291E" w:rsidRDefault="0040291E" w:rsidP="0040291E">
      <w:pPr>
        <w:pStyle w:val="3"/>
      </w:pPr>
      <w:bookmarkStart w:id="7" w:name="_Toc106910464"/>
      <w:r>
        <w:t>1.</w:t>
      </w:r>
      <w:r w:rsidR="00B76D36">
        <w:t>2</w:t>
      </w:r>
      <w:r>
        <w:t>.</w:t>
      </w:r>
      <w:r w:rsidR="00B76D36">
        <w:t>1</w:t>
      </w:r>
      <w:r>
        <w:t xml:space="preserve">. </w:t>
      </w:r>
      <w:r w:rsidR="00AB3715">
        <w:t xml:space="preserve">Алгоритм </w:t>
      </w:r>
      <w:r w:rsidR="009D2BFC">
        <w:t>вставки</w:t>
      </w:r>
      <w:bookmarkEnd w:id="7"/>
    </w:p>
    <w:p w:rsidR="009D2BFC" w:rsidRDefault="005C2BB5" w:rsidP="009D2BFC">
      <w:r>
        <w:t xml:space="preserve">1. </w:t>
      </w:r>
      <w:r w:rsidR="006D2DF0">
        <w:t xml:space="preserve">Выбрать узел </w:t>
      </w:r>
      <w:r w:rsidR="006D2DF0">
        <w:rPr>
          <w:lang w:val="en-US"/>
        </w:rPr>
        <w:t>N</w:t>
      </w:r>
      <w:r w:rsidR="006D2DF0" w:rsidRPr="006D2DF0">
        <w:t xml:space="preserve"> </w:t>
      </w:r>
      <w:r w:rsidR="006D2DF0">
        <w:t>для вставки.</w:t>
      </w:r>
    </w:p>
    <w:p w:rsidR="006D2DF0" w:rsidRDefault="006D2DF0" w:rsidP="009D2BFC">
      <w:r>
        <w:t xml:space="preserve">2. Добавить в узел </w:t>
      </w:r>
      <w:r>
        <w:rPr>
          <w:lang w:val="en-US"/>
        </w:rPr>
        <w:t>N</w:t>
      </w:r>
      <w:r w:rsidRPr="006D2DF0">
        <w:t xml:space="preserve"> </w:t>
      </w:r>
      <w:r>
        <w:t>новый узел, расширить родительский узел при необходимости.</w:t>
      </w:r>
    </w:p>
    <w:p w:rsidR="006D2DF0" w:rsidRPr="006D2DF0" w:rsidRDefault="006D2DF0" w:rsidP="009D2BFC">
      <w:r>
        <w:t xml:space="preserve">3. Если после вставки в узле </w:t>
      </w:r>
      <w:r>
        <w:rPr>
          <w:lang w:val="en-US"/>
        </w:rPr>
        <w:t>N</w:t>
      </w:r>
      <w:r>
        <w:t xml:space="preserve"> дочерних узлов стало слишком много, то необходимо вызвать процедуру расщепления узла </w:t>
      </w:r>
      <w:r>
        <w:rPr>
          <w:lang w:val="en-US"/>
        </w:rPr>
        <w:t>N</w:t>
      </w:r>
      <w:r w:rsidRPr="006D2DF0">
        <w:t>.</w:t>
      </w:r>
    </w:p>
    <w:p w:rsidR="006D2DF0" w:rsidRDefault="00352DB1" w:rsidP="00352DB1">
      <w:pPr>
        <w:pStyle w:val="3"/>
      </w:pPr>
      <w:bookmarkStart w:id="8" w:name="_Toc106910465"/>
      <w:r>
        <w:t>1.</w:t>
      </w:r>
      <w:r w:rsidR="00B76D36">
        <w:t>2</w:t>
      </w:r>
      <w:r>
        <w:t>.</w:t>
      </w:r>
      <w:r w:rsidR="00B76D36">
        <w:t>2</w:t>
      </w:r>
      <w:r>
        <w:t>. Алгоритм выбора узла для вставки.</w:t>
      </w:r>
      <w:bookmarkEnd w:id="8"/>
    </w:p>
    <w:p w:rsidR="00352DB1" w:rsidRDefault="00352DB1" w:rsidP="00352DB1">
      <w:r>
        <w:t xml:space="preserve">Начать этот алгоритм следует с назначения очередного узла </w:t>
      </w:r>
      <w:r>
        <w:rPr>
          <w:lang w:val="en-US"/>
        </w:rPr>
        <w:t>N</w:t>
      </w:r>
      <w:r w:rsidRPr="00352DB1">
        <w:t xml:space="preserve"> </w:t>
      </w:r>
      <w:r>
        <w:t>корнем дерева.</w:t>
      </w:r>
    </w:p>
    <w:p w:rsidR="00352DB1" w:rsidRPr="007C6A0D" w:rsidRDefault="007C6A0D" w:rsidP="00352DB1">
      <w:r>
        <w:t xml:space="preserve">1. Рассмотреть узел </w:t>
      </w:r>
      <w:r>
        <w:rPr>
          <w:lang w:val="en-US"/>
        </w:rPr>
        <w:t>N</w:t>
      </w:r>
      <w:r>
        <w:t>, расширить при необходимости.</w:t>
      </w:r>
    </w:p>
    <w:p w:rsidR="007C6A0D" w:rsidRDefault="007C6A0D" w:rsidP="00352DB1">
      <w:r w:rsidRPr="007C6A0D">
        <w:t xml:space="preserve">2. </w:t>
      </w:r>
      <w:r>
        <w:t xml:space="preserve">Если узел </w:t>
      </w:r>
      <w:r>
        <w:rPr>
          <w:lang w:val="en-US"/>
        </w:rPr>
        <w:t>N</w:t>
      </w:r>
      <w:r w:rsidRPr="007C6A0D">
        <w:t xml:space="preserve"> </w:t>
      </w:r>
      <w:r>
        <w:t>является конечным, то вернуть данный узел.</w:t>
      </w:r>
    </w:p>
    <w:p w:rsidR="007C6A0D" w:rsidRDefault="007C6A0D" w:rsidP="00352DB1">
      <w:r>
        <w:t xml:space="preserve">3. В противном случае, выбрать потомка, который при расширении для вставки даст новый </w:t>
      </w:r>
      <w:r>
        <w:rPr>
          <w:lang w:val="en-US"/>
        </w:rPr>
        <w:t>MBP</w:t>
      </w:r>
      <w:r>
        <w:t xml:space="preserve">, дающий минимальный объём пересечений с другими дочерними </w:t>
      </w:r>
      <w:r>
        <w:rPr>
          <w:lang w:val="en-US"/>
        </w:rPr>
        <w:t>MBP</w:t>
      </w:r>
      <w:r w:rsidRPr="007C6A0D">
        <w:t xml:space="preserve"> </w:t>
      </w:r>
      <w:r>
        <w:t xml:space="preserve">в узле </w:t>
      </w:r>
      <w:r>
        <w:rPr>
          <w:lang w:val="en-US"/>
        </w:rPr>
        <w:t>N</w:t>
      </w:r>
      <w:r w:rsidRPr="007C6A0D">
        <w:t>.</w:t>
      </w:r>
    </w:p>
    <w:p w:rsidR="00043BA0" w:rsidRDefault="00043BA0" w:rsidP="00352DB1">
      <w:r>
        <w:lastRenderedPageBreak/>
        <w:t>4. Если таких узлов несколько, выбрать тот, что при увеличении даст наименьшую разницу в объёме.</w:t>
      </w:r>
    </w:p>
    <w:p w:rsidR="00043BA0" w:rsidRPr="007C6A0D" w:rsidRDefault="00043BA0" w:rsidP="00352DB1">
      <w:r>
        <w:t>5. Если и таких узлов несколько, выбрать узел с минимальным объёмом.</w:t>
      </w:r>
    </w:p>
    <w:p w:rsidR="007C6A0D" w:rsidRDefault="00043BA0" w:rsidP="00352DB1">
      <w:r>
        <w:t>6</w:t>
      </w:r>
      <w:r w:rsidR="007C6A0D" w:rsidRPr="007C6A0D">
        <w:t xml:space="preserve">. </w:t>
      </w:r>
      <w:r w:rsidR="007C6A0D">
        <w:t xml:space="preserve">Этот дочерний узел назначить узлом </w:t>
      </w:r>
      <w:r w:rsidR="007C6A0D">
        <w:rPr>
          <w:lang w:val="en-US"/>
        </w:rPr>
        <w:t>N</w:t>
      </w:r>
      <w:r w:rsidR="007C6A0D">
        <w:t>, применить к нему данный алгоритм, начиная с пункта 1.</w:t>
      </w:r>
    </w:p>
    <w:p w:rsidR="007C6A0D" w:rsidRDefault="007C6A0D" w:rsidP="007C6A0D">
      <w:pPr>
        <w:pStyle w:val="3"/>
      </w:pPr>
      <w:bookmarkStart w:id="9" w:name="_Toc106910466"/>
      <w:r>
        <w:t>1.</w:t>
      </w:r>
      <w:r w:rsidR="00B76D36">
        <w:t>2</w:t>
      </w:r>
      <w:r>
        <w:t>.</w:t>
      </w:r>
      <w:r w:rsidR="00B76D36">
        <w:t>3</w:t>
      </w:r>
      <w:r>
        <w:t>. Алгоритм расщепления узла</w:t>
      </w:r>
      <w:bookmarkEnd w:id="9"/>
    </w:p>
    <w:p w:rsidR="00394FE6" w:rsidRDefault="00394FE6" w:rsidP="007C6A0D">
      <w:r>
        <w:t>1. Проверить количество дочерних узлов в данном узле.</w:t>
      </w:r>
    </w:p>
    <w:p w:rsidR="007C6A0D" w:rsidRPr="00F01E2A" w:rsidRDefault="00394FE6" w:rsidP="007C6A0D">
      <w:r>
        <w:t>2</w:t>
      </w:r>
      <w:r w:rsidR="00F01E2A">
        <w:t xml:space="preserve">. Отсортировать дочерние элементы по осям </w:t>
      </w:r>
      <w:r w:rsidR="00F01E2A">
        <w:rPr>
          <w:lang w:val="en-US"/>
        </w:rPr>
        <w:t>Ox</w:t>
      </w:r>
      <w:r w:rsidR="00F01E2A">
        <w:t xml:space="preserve">, </w:t>
      </w:r>
      <w:r w:rsidR="00F01E2A">
        <w:rPr>
          <w:lang w:val="en-US"/>
        </w:rPr>
        <w:t>Oy</w:t>
      </w:r>
      <w:r w:rsidR="00F01E2A" w:rsidRPr="00F01E2A">
        <w:t xml:space="preserve">, </w:t>
      </w:r>
      <w:r w:rsidR="00F01E2A">
        <w:rPr>
          <w:lang w:val="en-US"/>
        </w:rPr>
        <w:t>Oz</w:t>
      </w:r>
      <w:r w:rsidR="00F01E2A">
        <w:t>.</w:t>
      </w:r>
    </w:p>
    <w:p w:rsidR="00F01E2A" w:rsidRDefault="00394FE6" w:rsidP="007C6A0D">
      <w:r>
        <w:t>3</w:t>
      </w:r>
      <w:r w:rsidR="00F01E2A" w:rsidRPr="00F01E2A">
        <w:t xml:space="preserve">. </w:t>
      </w:r>
      <w:r w:rsidR="00F01E2A">
        <w:t>Сформировать три пары новых узлов в соответствии с сортировками.</w:t>
      </w:r>
    </w:p>
    <w:p w:rsidR="006725CA" w:rsidRDefault="00394FE6" w:rsidP="006725CA">
      <w:r>
        <w:t>4</w:t>
      </w:r>
      <w:r w:rsidR="006725CA">
        <w:t xml:space="preserve">. Сравнить эти пары между собой, выбрать вариант, который даёт наименьшее взаимное пересечение </w:t>
      </w:r>
      <w:r w:rsidR="006725CA">
        <w:rPr>
          <w:lang w:val="en-US"/>
        </w:rPr>
        <w:t>MBP</w:t>
      </w:r>
      <w:r w:rsidR="006725CA">
        <w:t>-ов.</w:t>
      </w:r>
    </w:p>
    <w:p w:rsidR="006725CA" w:rsidRDefault="00394FE6" w:rsidP="006725CA">
      <w:r>
        <w:t>5</w:t>
      </w:r>
      <w:r w:rsidR="006725CA">
        <w:t>. Если таких вариантов несколько, то вы</w:t>
      </w:r>
      <w:r w:rsidR="00043BA0">
        <w:t>брать тот, что даёт наименьший суммарный объём.</w:t>
      </w:r>
    </w:p>
    <w:p w:rsidR="00394FE6" w:rsidRDefault="00394FE6" w:rsidP="00394FE6">
      <w:r>
        <w:t>6. Всех потомков перенести в соответствующие новые два узла.</w:t>
      </w:r>
    </w:p>
    <w:p w:rsidR="00394FE6" w:rsidRDefault="00394FE6" w:rsidP="00394FE6">
      <w:r>
        <w:t xml:space="preserve">7. Взять предка старого узла </w:t>
      </w:r>
      <w:r>
        <w:rPr>
          <w:lang w:val="en-US"/>
        </w:rPr>
        <w:t>N</w:t>
      </w:r>
      <w:r w:rsidRPr="00394FE6">
        <w:t>.</w:t>
      </w:r>
      <w:r>
        <w:t xml:space="preserve"> Добавить в него новые узлы, удалить старый.</w:t>
      </w:r>
    </w:p>
    <w:p w:rsidR="00746BF4" w:rsidRDefault="00746BF4" w:rsidP="00394FE6">
      <w:r>
        <w:t>8. Если данный узел является корнем дерева, то создаём новый корень, в котором будут лежать новые два узла.</w:t>
      </w:r>
    </w:p>
    <w:p w:rsidR="00394FE6" w:rsidRDefault="00746BF4" w:rsidP="00394FE6">
      <w:r>
        <w:t>9</w:t>
      </w:r>
      <w:r w:rsidR="00394FE6">
        <w:t>. Выполнить алгоритм расщепления, для узла-предка с первого пункта.</w:t>
      </w:r>
    </w:p>
    <w:p w:rsidR="00394FE6" w:rsidRDefault="00746BF4" w:rsidP="00746BF4">
      <w:pPr>
        <w:pStyle w:val="3"/>
      </w:pPr>
      <w:bookmarkStart w:id="10" w:name="_Toc106910467"/>
      <w:r>
        <w:t>1.</w:t>
      </w:r>
      <w:r w:rsidR="00B76D36">
        <w:t>2</w:t>
      </w:r>
      <w:r>
        <w:t>.</w:t>
      </w:r>
      <w:r w:rsidR="00B76D36">
        <w:t>4</w:t>
      </w:r>
      <w:r>
        <w:t>. Алгоритм сортировки дочерних элементов по оси.</w:t>
      </w:r>
      <w:bookmarkEnd w:id="10"/>
    </w:p>
    <w:p w:rsidR="00746BF4" w:rsidRDefault="00010ABF" w:rsidP="00746BF4">
      <w:r>
        <w:t>Для наглядности лучше представить изображения</w:t>
      </w:r>
      <w:r w:rsidR="005A2D1E">
        <w:t xml:space="preserve"> (рисунок 1).</w:t>
      </w:r>
    </w:p>
    <w:p w:rsidR="00010ABF" w:rsidRDefault="00010ABF" w:rsidP="00010ABF">
      <w:pPr>
        <w:keepNext/>
        <w:jc w:val="center"/>
      </w:pPr>
      <w:r w:rsidRPr="00010ABF">
        <w:rPr>
          <w:noProof/>
          <w:lang w:eastAsia="ru-RU"/>
        </w:rPr>
        <w:lastRenderedPageBreak/>
        <w:drawing>
          <wp:inline distT="0" distB="0" distL="0" distR="0" wp14:anchorId="049ED78C" wp14:editId="5CBFC630">
            <wp:extent cx="3133561" cy="31054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871" cy="3117631"/>
                    </a:xfrm>
                    <a:prstGeom prst="rect">
                      <a:avLst/>
                    </a:prstGeom>
                  </pic:spPr>
                </pic:pic>
              </a:graphicData>
            </a:graphic>
          </wp:inline>
        </w:drawing>
      </w:r>
    </w:p>
    <w:p w:rsidR="00010ABF" w:rsidRDefault="00010ABF" w:rsidP="00010ABF">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w:t>
      </w:r>
      <w:r w:rsidR="008326E6">
        <w:rPr>
          <w:noProof/>
        </w:rPr>
        <w:fldChar w:fldCharType="end"/>
      </w:r>
      <w:r>
        <w:t xml:space="preserve"> – демонстрация сортировки узлов по оси </w:t>
      </w:r>
      <w:r>
        <w:rPr>
          <w:lang w:val="en-US"/>
        </w:rPr>
        <w:t>Ox</w:t>
      </w:r>
      <w:r w:rsidRPr="00010ABF">
        <w:t xml:space="preserve"> </w:t>
      </w:r>
      <w:r>
        <w:t>и примерное разбиение</w:t>
      </w:r>
    </w:p>
    <w:p w:rsidR="00010ABF" w:rsidRDefault="00010ABF" w:rsidP="00010ABF">
      <w:r>
        <w:t>Следует пронумеровать узлы по оси по «левой» и «правой» границам. После чего «левейшие» узлы отнести в «левую» половину, а остальные – в «правую» половину.</w:t>
      </w:r>
    </w:p>
    <w:p w:rsidR="00072F7B" w:rsidRDefault="00072F7B" w:rsidP="00010ABF">
      <w:r>
        <w:t>Однако надо иметь ввиду, что объекты – не точки, и имеют свою ширину. Именно для этого необходимо учитывать разные нумерации – по левой и правой границам.</w:t>
      </w:r>
    </w:p>
    <w:p w:rsidR="004E57BB" w:rsidRPr="00B470BC" w:rsidRDefault="00B470BC" w:rsidP="00010ABF">
      <w:r>
        <w:t>На рисунке 2 изображена нумерация узлов по «левой» (т.е. та, что по координатам является меньшей на оси)</w:t>
      </w:r>
      <w:r w:rsidR="00042DC0">
        <w:t xml:space="preserve"> границе, на данном примере её можно также назвать «нижней».</w:t>
      </w:r>
    </w:p>
    <w:p w:rsidR="004E57BB" w:rsidRDefault="004E57BB" w:rsidP="004E57BB">
      <w:pPr>
        <w:keepNext/>
        <w:jc w:val="center"/>
      </w:pPr>
      <w:r w:rsidRPr="004E57BB">
        <w:rPr>
          <w:noProof/>
          <w:lang w:eastAsia="ru-RU"/>
        </w:rPr>
        <w:lastRenderedPageBreak/>
        <w:drawing>
          <wp:inline distT="0" distB="0" distL="0" distR="0" wp14:anchorId="637279F1" wp14:editId="39BCED24">
            <wp:extent cx="5239385" cy="4047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921" cy="4051764"/>
                    </a:xfrm>
                    <a:prstGeom prst="rect">
                      <a:avLst/>
                    </a:prstGeom>
                  </pic:spPr>
                </pic:pic>
              </a:graphicData>
            </a:graphic>
          </wp:inline>
        </w:drawing>
      </w:r>
    </w:p>
    <w:p w:rsidR="004E57BB" w:rsidRDefault="004E57BB" w:rsidP="00042DC0">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2</w:t>
      </w:r>
      <w:r w:rsidR="008326E6">
        <w:rPr>
          <w:noProof/>
        </w:rPr>
        <w:fldChar w:fldCharType="end"/>
      </w:r>
      <w:r>
        <w:t xml:space="preserve"> – демонстрация сортировки узлов по оси </w:t>
      </w:r>
      <w:r>
        <w:rPr>
          <w:lang w:val="en-US"/>
        </w:rPr>
        <w:t>Oy</w:t>
      </w:r>
      <w:r w:rsidRPr="00010ABF">
        <w:t xml:space="preserve"> </w:t>
      </w:r>
      <w:r w:rsidR="00042DC0">
        <w:t>по «левой» границе</w:t>
      </w:r>
    </w:p>
    <w:p w:rsidR="00042DC0" w:rsidRPr="00042DC0" w:rsidRDefault="00042DC0" w:rsidP="00042DC0">
      <w:r>
        <w:t>Можно заметить, что такое разбиение узла не оптимальное. Однако, можно разбить эту же конфигурацию по той же оси но по «правой» границе (рисунок 3).</w:t>
      </w:r>
    </w:p>
    <w:p w:rsidR="00042DC0" w:rsidRDefault="00072F7B" w:rsidP="00042DC0">
      <w:pPr>
        <w:keepNext/>
        <w:jc w:val="center"/>
      </w:pPr>
      <w:r w:rsidRPr="00072F7B">
        <w:rPr>
          <w:noProof/>
          <w:lang w:eastAsia="ru-RU"/>
        </w:rPr>
        <w:lastRenderedPageBreak/>
        <w:drawing>
          <wp:inline distT="0" distB="0" distL="0" distR="0" wp14:anchorId="33545A0C" wp14:editId="460F42EB">
            <wp:extent cx="5034280" cy="38882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13" cy="3891698"/>
                    </a:xfrm>
                    <a:prstGeom prst="rect">
                      <a:avLst/>
                    </a:prstGeom>
                  </pic:spPr>
                </pic:pic>
              </a:graphicData>
            </a:graphic>
          </wp:inline>
        </w:drawing>
      </w:r>
    </w:p>
    <w:p w:rsidR="00072F7B" w:rsidRDefault="00042DC0" w:rsidP="00042DC0">
      <w:pPr>
        <w:pStyle w:val="a8"/>
      </w:pPr>
      <w:r>
        <w:t xml:space="preserve">Рисунок </w:t>
      </w:r>
      <w:r w:rsidR="008326E6">
        <w:fldChar w:fldCharType="begin"/>
      </w:r>
      <w:r w:rsidR="008326E6">
        <w:instrText xml:space="preserve"> </w:instrText>
      </w:r>
      <w:r w:rsidR="008326E6">
        <w:instrText xml:space="preserve">SEQ Рисунок \* ARABIC </w:instrText>
      </w:r>
      <w:r w:rsidR="008326E6">
        <w:fldChar w:fldCharType="separate"/>
      </w:r>
      <w:r w:rsidR="00CC1D5C">
        <w:rPr>
          <w:noProof/>
        </w:rPr>
        <w:t>3</w:t>
      </w:r>
      <w:r w:rsidR="008326E6">
        <w:rPr>
          <w:noProof/>
        </w:rPr>
        <w:fldChar w:fldCharType="end"/>
      </w:r>
      <w:r>
        <w:t xml:space="preserve"> – демонстрация сортировки узлов по оси </w:t>
      </w:r>
      <w:r>
        <w:rPr>
          <w:lang w:val="en-US"/>
        </w:rPr>
        <w:t>Oy</w:t>
      </w:r>
      <w:r w:rsidRPr="00010ABF">
        <w:t xml:space="preserve"> </w:t>
      </w:r>
      <w:r>
        <w:t>по «правой» границе</w:t>
      </w:r>
    </w:p>
    <w:p w:rsidR="00042DC0" w:rsidRDefault="008D7498" w:rsidP="00042DC0">
      <w:r>
        <w:t>Очевидно</w:t>
      </w:r>
      <w:r w:rsidR="00042DC0">
        <w:t>, что такое разбиение гораздо выгоднее.</w:t>
      </w:r>
      <w:r>
        <w:t xml:space="preserve"> Это несложно подтверждается алгоритмами.</w:t>
      </w:r>
    </w:p>
    <w:p w:rsidR="00296D15" w:rsidRDefault="0078125A" w:rsidP="006E616D">
      <w:pPr>
        <w:pStyle w:val="3"/>
      </w:pPr>
      <w:bookmarkStart w:id="11" w:name="_Toc106910468"/>
      <w:r>
        <w:t>1.</w:t>
      </w:r>
      <w:r w:rsidR="00B76D36">
        <w:t>2</w:t>
      </w:r>
      <w:r>
        <w:t>.</w:t>
      </w:r>
      <w:r w:rsidR="00B76D36">
        <w:t>5</w:t>
      </w:r>
      <w:r>
        <w:t xml:space="preserve">. Алгоритм </w:t>
      </w:r>
      <w:r w:rsidR="00BD09B3">
        <w:t>слияния</w:t>
      </w:r>
      <w:r>
        <w:t xml:space="preserve"> узл</w:t>
      </w:r>
      <w:r w:rsidR="00BD09B3">
        <w:t>ов</w:t>
      </w:r>
      <w:bookmarkEnd w:id="11"/>
    </w:p>
    <w:p w:rsidR="00BD09B3" w:rsidRPr="006E616D" w:rsidRDefault="006E616D" w:rsidP="00296D15">
      <w:r>
        <w:t>1</w:t>
      </w:r>
      <w:r w:rsidR="00296D15">
        <w:t xml:space="preserve">. </w:t>
      </w:r>
      <w:r>
        <w:t>Обратиться к предку</w:t>
      </w:r>
      <w:r w:rsidR="003C531B">
        <w:t xml:space="preserve"> </w:t>
      </w:r>
      <w:r w:rsidR="003C531B">
        <w:rPr>
          <w:lang w:val="en-US"/>
        </w:rPr>
        <w:t>N</w:t>
      </w:r>
      <w:r>
        <w:t xml:space="preserve">, установить его как узел </w:t>
      </w:r>
      <w:r>
        <w:rPr>
          <w:lang w:val="en-US"/>
        </w:rPr>
        <w:t>M</w:t>
      </w:r>
      <w:r w:rsidRPr="006E616D">
        <w:t>.</w:t>
      </w:r>
    </w:p>
    <w:p w:rsidR="006E616D" w:rsidRDefault="006E616D" w:rsidP="00296D15">
      <w:r>
        <w:t xml:space="preserve">2. Отсортировать дочерние элементы </w:t>
      </w:r>
      <w:r w:rsidR="00135F2D">
        <w:t xml:space="preserve">узла </w:t>
      </w:r>
      <w:r w:rsidR="00135F2D">
        <w:rPr>
          <w:lang w:val="en-US"/>
        </w:rPr>
        <w:t>M</w:t>
      </w:r>
      <w:r w:rsidR="00135F2D" w:rsidRPr="00135F2D">
        <w:t xml:space="preserve"> </w:t>
      </w:r>
      <w:r>
        <w:t xml:space="preserve">по осям </w:t>
      </w:r>
      <w:r>
        <w:rPr>
          <w:lang w:val="en-US"/>
        </w:rPr>
        <w:t>Ox</w:t>
      </w:r>
      <w:r>
        <w:t xml:space="preserve">, </w:t>
      </w:r>
      <w:r>
        <w:rPr>
          <w:lang w:val="en-US"/>
        </w:rPr>
        <w:t>Oy</w:t>
      </w:r>
      <w:r w:rsidRPr="00F01E2A">
        <w:t xml:space="preserve">, </w:t>
      </w:r>
      <w:r>
        <w:rPr>
          <w:lang w:val="en-US"/>
        </w:rPr>
        <w:t>Oz</w:t>
      </w:r>
      <w:r>
        <w:t>.</w:t>
      </w:r>
    </w:p>
    <w:p w:rsidR="003C531B" w:rsidRDefault="003C531B" w:rsidP="00296D15">
      <w:r w:rsidRPr="003C531B">
        <w:t>3</w:t>
      </w:r>
      <w:r>
        <w:t xml:space="preserve">. Выбрать из остальных дочерних узлов </w:t>
      </w:r>
      <w:r w:rsidR="00135F2D">
        <w:rPr>
          <w:lang w:val="en-US"/>
        </w:rPr>
        <w:t>M</w:t>
      </w:r>
      <w:r w:rsidR="00135F2D" w:rsidRPr="00135F2D">
        <w:t xml:space="preserve"> </w:t>
      </w:r>
      <w:r>
        <w:t xml:space="preserve">ближайший, который в результате слияния </w:t>
      </w:r>
      <w:r w:rsidR="00135F2D">
        <w:rPr>
          <w:lang w:val="en-US"/>
        </w:rPr>
        <w:t>c</w:t>
      </w:r>
      <w:r w:rsidR="00135F2D" w:rsidRPr="00135F2D">
        <w:t xml:space="preserve"> </w:t>
      </w:r>
      <w:r w:rsidR="00135F2D">
        <w:rPr>
          <w:lang w:val="en-US"/>
        </w:rPr>
        <w:t>N</w:t>
      </w:r>
      <w:r w:rsidR="00135F2D" w:rsidRPr="00135F2D">
        <w:t xml:space="preserve"> </w:t>
      </w:r>
      <w:r>
        <w:t>даст наименьший объём пересечений.</w:t>
      </w:r>
    </w:p>
    <w:p w:rsidR="003C531B" w:rsidRDefault="003C531B" w:rsidP="00296D15">
      <w:r>
        <w:t xml:space="preserve">4. Если подобных узлов несколько, выбрать тот, что при поглощении узла </w:t>
      </w:r>
      <w:r>
        <w:rPr>
          <w:lang w:val="en-US"/>
        </w:rPr>
        <w:t>N</w:t>
      </w:r>
      <w:r>
        <w:t xml:space="preserve">, </w:t>
      </w:r>
      <w:r w:rsidR="00135F2D">
        <w:t>даст наименьшее увеличение.</w:t>
      </w:r>
    </w:p>
    <w:p w:rsidR="00135F2D" w:rsidRDefault="00135F2D" w:rsidP="00296D15">
      <w:r>
        <w:t>5. Если таких узлов несколько, то выбрать узел, который будет с наименьшим объёмом при поглощении.</w:t>
      </w:r>
    </w:p>
    <w:p w:rsidR="00135F2D" w:rsidRDefault="00135F2D" w:rsidP="00296D15">
      <w:r>
        <w:t xml:space="preserve">6. Установить </w:t>
      </w:r>
      <w:r>
        <w:rPr>
          <w:lang w:val="en-US"/>
        </w:rPr>
        <w:t>M</w:t>
      </w:r>
      <w:r w:rsidRPr="00135F2D">
        <w:t xml:space="preserve"> </w:t>
      </w:r>
      <w:r>
        <w:t xml:space="preserve">как </w:t>
      </w:r>
      <w:r>
        <w:rPr>
          <w:lang w:val="en-US"/>
        </w:rPr>
        <w:t>N</w:t>
      </w:r>
      <w:r>
        <w:t xml:space="preserve">, выполнить алгоритм с 1 пункта, если в </w:t>
      </w:r>
      <w:r>
        <w:rPr>
          <w:lang w:val="en-US"/>
        </w:rPr>
        <w:t>N</w:t>
      </w:r>
      <w:r w:rsidRPr="00135F2D">
        <w:t xml:space="preserve"> </w:t>
      </w:r>
      <w:r>
        <w:t>будет недостаточно узлов.</w:t>
      </w:r>
    </w:p>
    <w:p w:rsidR="00135F2D" w:rsidRDefault="00135F2D" w:rsidP="00296D15">
      <w:r>
        <w:t xml:space="preserve">7. Если </w:t>
      </w:r>
      <w:r>
        <w:rPr>
          <w:lang w:val="en-US"/>
        </w:rPr>
        <w:t>N</w:t>
      </w:r>
      <w:r w:rsidRPr="00135F2D">
        <w:t xml:space="preserve"> – </w:t>
      </w:r>
      <w:r>
        <w:t>корень, то ничего не делать.</w:t>
      </w:r>
    </w:p>
    <w:p w:rsidR="005A77F2" w:rsidRDefault="000D4FD8" w:rsidP="000D4FD8">
      <w:pPr>
        <w:pStyle w:val="3"/>
      </w:pPr>
      <w:bookmarkStart w:id="12" w:name="_Toc106910469"/>
      <w:r>
        <w:lastRenderedPageBreak/>
        <w:t>1.</w:t>
      </w:r>
      <w:r w:rsidR="00B76D36">
        <w:t>2</w:t>
      </w:r>
      <w:r>
        <w:t>.</w:t>
      </w:r>
      <w:r w:rsidR="00B76D36">
        <w:t>6</w:t>
      </w:r>
      <w:r>
        <w:t>. Алгоритмы поиска.</w:t>
      </w:r>
      <w:bookmarkEnd w:id="12"/>
    </w:p>
    <w:p w:rsidR="000D4FD8" w:rsidRDefault="000D4FD8" w:rsidP="000D4FD8">
      <w:r>
        <w:t>Алгоритмы поиска в точке и в области достаточно тривиальны. Они представляют из себя рекурсивные алгоритмы, где, начиная с корня, идёт поиск дочерних узлов, пересекающихся с точкой, либо областью. Повторять до тех пор, пока не будут найдены все подходящие узлы.</w:t>
      </w:r>
    </w:p>
    <w:p w:rsidR="001574A7" w:rsidRPr="001574A7" w:rsidRDefault="001574A7" w:rsidP="000D4FD8">
      <w:r>
        <w:t xml:space="preserve">Алгоритм поиска конкретного узла аналогичен поиску по области, с той лишь разницей, что область должна быть равна </w:t>
      </w:r>
      <w:r>
        <w:rPr>
          <w:lang w:val="en-US"/>
        </w:rPr>
        <w:t>MBP</w:t>
      </w:r>
      <w:r w:rsidRPr="001574A7">
        <w:t xml:space="preserve"> </w:t>
      </w:r>
      <w:r>
        <w:t>искомого узла.</w:t>
      </w:r>
    </w:p>
    <w:p w:rsidR="000D4FD8" w:rsidRDefault="00664520" w:rsidP="00664520">
      <w:pPr>
        <w:pStyle w:val="3"/>
      </w:pPr>
      <w:bookmarkStart w:id="13" w:name="_Toc106910470"/>
      <w:r>
        <w:t>1.</w:t>
      </w:r>
      <w:r w:rsidR="00B76D36">
        <w:t>2</w:t>
      </w:r>
      <w:r>
        <w:t>.</w:t>
      </w:r>
      <w:r w:rsidR="00B76D36">
        <w:t>7</w:t>
      </w:r>
      <w:r>
        <w:t>. Алгоритм поиска ближайшего соседа.</w:t>
      </w:r>
      <w:bookmarkEnd w:id="13"/>
    </w:p>
    <w:p w:rsidR="00664520" w:rsidRDefault="00664520" w:rsidP="00664520">
      <w:r>
        <w:t>1. Выбрать точку, от которой будет вестись поиск.</w:t>
      </w:r>
    </w:p>
    <w:p w:rsidR="00664520" w:rsidRPr="00664520" w:rsidRDefault="00664520" w:rsidP="00664520">
      <w:r>
        <w:t xml:space="preserve">2. Установить корень дерева как узел </w:t>
      </w:r>
      <w:r>
        <w:rPr>
          <w:lang w:val="en-US"/>
        </w:rPr>
        <w:t>N</w:t>
      </w:r>
      <w:r w:rsidRPr="00664520">
        <w:t>.</w:t>
      </w:r>
    </w:p>
    <w:p w:rsidR="00664520" w:rsidRPr="00664520" w:rsidRDefault="00664520" w:rsidP="00664520">
      <w:r w:rsidRPr="00664520">
        <w:t xml:space="preserve">3. </w:t>
      </w:r>
      <w:r>
        <w:t xml:space="preserve">Если узел </w:t>
      </w:r>
      <w:r>
        <w:rPr>
          <w:lang w:val="en-US"/>
        </w:rPr>
        <w:t>N</w:t>
      </w:r>
      <w:r w:rsidRPr="00664520">
        <w:t xml:space="preserve"> </w:t>
      </w:r>
      <w:r>
        <w:t xml:space="preserve">является листом, или все его дочерние узлы были рассмотрены, то добавить его в список, вернуться к его предку и установить его узлом </w:t>
      </w:r>
      <w:r>
        <w:rPr>
          <w:lang w:val="en-US"/>
        </w:rPr>
        <w:t>N</w:t>
      </w:r>
      <w:r>
        <w:t>.</w:t>
      </w:r>
    </w:p>
    <w:p w:rsidR="00664520" w:rsidRDefault="00664520" w:rsidP="00664520">
      <w:r>
        <w:t xml:space="preserve">4. Если узел </w:t>
      </w:r>
      <w:r>
        <w:rPr>
          <w:lang w:val="en-US"/>
        </w:rPr>
        <w:t>N</w:t>
      </w:r>
      <w:r w:rsidRPr="00664520">
        <w:t xml:space="preserve"> </w:t>
      </w:r>
      <w:r>
        <w:t xml:space="preserve">содержит нерассмотренные узлы, то рассчитать дистанцию до каждого дочернего узла </w:t>
      </w:r>
      <w:r>
        <w:rPr>
          <w:lang w:val="en-US"/>
        </w:rPr>
        <w:t>N</w:t>
      </w:r>
      <w:r>
        <w:t>, выбрать ближайший, и рассмотреть его по данному алгоритму с пункта 3.</w:t>
      </w:r>
    </w:p>
    <w:p w:rsidR="0012094E" w:rsidRDefault="00E822BD" w:rsidP="00E822BD">
      <w:pPr>
        <w:pStyle w:val="3"/>
      </w:pPr>
      <w:bookmarkStart w:id="14" w:name="_Toc106910471"/>
      <w:r>
        <w:t>1.2.8. Алгоритм удаления.</w:t>
      </w:r>
      <w:bookmarkEnd w:id="14"/>
    </w:p>
    <w:p w:rsidR="0001786F" w:rsidRPr="00E822BD" w:rsidRDefault="00E822BD" w:rsidP="0001786F">
      <w:r>
        <w:t>Алгоритм удаления достаточно тривиален. Сначала следует вызвать алгоритм поиска удаляемого узла, удалить этот узел, если есть, после чего, если в предке удалённого узла стало сли</w:t>
      </w:r>
      <w:bookmarkStart w:id="15" w:name="_GoBack"/>
      <w:bookmarkEnd w:id="15"/>
      <w:r>
        <w:t>шком мало узлов, то выполнить алгоритм слияния</w:t>
      </w:r>
      <w:r w:rsidR="00816F98">
        <w:t>.</w:t>
      </w:r>
    </w:p>
    <w:p w:rsidR="00B871EA" w:rsidRDefault="00B73212" w:rsidP="00B871EA">
      <w:pPr>
        <w:pStyle w:val="1"/>
      </w:pPr>
      <w:bookmarkStart w:id="16" w:name="_Toc106910472"/>
      <w:r>
        <w:lastRenderedPageBreak/>
        <w:t xml:space="preserve">2. </w:t>
      </w:r>
      <w:r w:rsidR="0095708C">
        <w:t>Конструкторская часть</w:t>
      </w:r>
      <w:bookmarkEnd w:id="16"/>
    </w:p>
    <w:p w:rsidR="00362EA9" w:rsidRDefault="00F64E70" w:rsidP="00362EA9">
      <w:pPr>
        <w:pStyle w:val="2"/>
      </w:pPr>
      <w:bookmarkStart w:id="17" w:name="_Toc106910473"/>
      <w:r>
        <w:t>2.</w:t>
      </w:r>
      <w:r w:rsidR="00362EA9">
        <w:t>1. Общее описание</w:t>
      </w:r>
      <w:bookmarkEnd w:id="17"/>
    </w:p>
    <w:p w:rsidR="00362EA9" w:rsidRDefault="00E85023" w:rsidP="00362EA9">
      <w:r>
        <w:t>Для реализации данной структуры данных, было решено отдельно создать два класса – точка и параллелепипед.</w:t>
      </w:r>
    </w:p>
    <w:p w:rsidR="00E85023" w:rsidRDefault="00E85023" w:rsidP="00362EA9">
      <w:r>
        <w:t xml:space="preserve">Точка представлена как вектор координат, что получилось крайне удачно при реализации алгоритмов сортировки по осям. Кроме всего прочего, были переопределены операции сравнения, которые работали по принципу «если все координаты соответствуют данной операции сравнения, значит данная операция вернёт </w:t>
      </w:r>
      <w:r>
        <w:rPr>
          <w:lang w:val="en-US"/>
        </w:rPr>
        <w:t>true</w:t>
      </w:r>
      <w:r>
        <w:t>».</w:t>
      </w:r>
    </w:p>
    <w:p w:rsidR="00E85023" w:rsidRDefault="00E85023" w:rsidP="00362EA9">
      <w:r>
        <w:t>Параллелепипед</w:t>
      </w:r>
      <w:r w:rsidR="00F852FD">
        <w:t xml:space="preserve"> представлен как вектор, состоящий из двух точек, которые являются крайними точками его диагонали. Кроме базовых методов доступа и прочего, данный класс умеет вычислять пересечение двух параллелепипедов, содержание одного параллелепипеда в другом и т.д.</w:t>
      </w:r>
    </w:p>
    <w:p w:rsidR="00F852FD" w:rsidRDefault="00F852FD" w:rsidP="00362EA9">
      <w:r>
        <w:t>Узел дерева содержит в себе параллелепипед, указатель на данные, строчку его описания, вектор потомков, указатель на предка.</w:t>
      </w:r>
    </w:p>
    <w:p w:rsidR="00F852FD" w:rsidRDefault="00F852FD" w:rsidP="00362EA9">
      <w:r>
        <w:t>Дерево в себе содержит единственный указатель на корень дерева. Причём в конструкторе корень сразу же инициализируется, т.к. удалить корень в данном дереве – нельзя.</w:t>
      </w:r>
    </w:p>
    <w:p w:rsidR="00F852FD" w:rsidRDefault="00F852FD" w:rsidP="00362EA9">
      <w:r>
        <w:t>Реализация алгоритмов, описанных в первой главе, разнесена между классами узла и дерева.</w:t>
      </w:r>
    </w:p>
    <w:p w:rsidR="00E10E00" w:rsidRDefault="00E10E00" w:rsidP="00362EA9">
      <w:r>
        <w:t>Так как общий исходный код получился слишком громоздким, то в приложениях будут размещены лишь реализации самых важных алгоритмов.</w:t>
      </w:r>
    </w:p>
    <w:p w:rsidR="00F852FD" w:rsidRDefault="00F64E70" w:rsidP="00F64E70">
      <w:pPr>
        <w:pStyle w:val="2"/>
      </w:pPr>
      <w:bookmarkStart w:id="18" w:name="_Toc106910474"/>
      <w:r>
        <w:t>2.2. Геометрические классы.</w:t>
      </w:r>
      <w:bookmarkEnd w:id="18"/>
    </w:p>
    <w:p w:rsidR="00F64E70" w:rsidRDefault="003F6C68" w:rsidP="003F6C68">
      <w:pPr>
        <w:pStyle w:val="3"/>
      </w:pPr>
      <w:bookmarkStart w:id="19" w:name="_Toc106910475"/>
      <w:r>
        <w:t>2.2.1. Точка</w:t>
      </w:r>
      <w:bookmarkEnd w:id="19"/>
    </w:p>
    <w:p w:rsidR="003F6C68" w:rsidRDefault="003403B8" w:rsidP="003F6C68">
      <w:r>
        <w:t>Интерфейс точки представлен в листинге 1.</w:t>
      </w:r>
    </w:p>
    <w:p w:rsidR="002F773D" w:rsidRPr="00907A12" w:rsidRDefault="007048ED" w:rsidP="002F773D">
      <w:pPr>
        <w:jc w:val="right"/>
        <w:rPr>
          <w:i/>
          <w:lang w:val="en-US"/>
        </w:rPr>
      </w:pPr>
      <w:r>
        <w:rPr>
          <w:i/>
        </w:rPr>
        <w:t>Листинг</w:t>
      </w:r>
      <w:r w:rsidRPr="00907A12">
        <w:rPr>
          <w:i/>
          <w:lang w:val="en-US"/>
        </w:rPr>
        <w:t xml:space="preserve"> 1</w:t>
      </w:r>
    </w:p>
    <w:p w:rsidR="002F773D" w:rsidRPr="00907A12"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A12">
        <w:rPr>
          <w:rFonts w:ascii="Cascadia Mono" w:hAnsi="Cascadia Mono" w:cs="Cascadia Mono"/>
          <w:color w:val="808080"/>
          <w:sz w:val="19"/>
          <w:szCs w:val="19"/>
          <w:lang w:val="en-US"/>
        </w:rPr>
        <w:t>#pragma</w:t>
      </w:r>
      <w:r w:rsidRPr="00907A12">
        <w:rPr>
          <w:rFonts w:ascii="Cascadia Mono" w:hAnsi="Cascadia Mono" w:cs="Cascadia Mono"/>
          <w:color w:val="000000"/>
          <w:sz w:val="19"/>
          <w:szCs w:val="19"/>
          <w:lang w:val="en-US"/>
        </w:rPr>
        <w:t xml:space="preserve"> </w:t>
      </w:r>
      <w:r w:rsidRPr="00907A12">
        <w:rPr>
          <w:rFonts w:ascii="Cascadia Mono" w:hAnsi="Cascadia Mono" w:cs="Cascadia Mono"/>
          <w:color w:val="808080"/>
          <w:sz w:val="19"/>
          <w:szCs w:val="19"/>
          <w:lang w:val="en-US"/>
        </w:rPr>
        <w:t>once</w:t>
      </w:r>
    </w:p>
    <w:p w:rsidR="002F773D" w:rsidRPr="00907A12"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808080"/>
          <w:sz w:val="19"/>
          <w:szCs w:val="19"/>
          <w:lang w:val="en-US"/>
        </w:rPr>
        <w:t>#include</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A31515"/>
          <w:sz w:val="19"/>
          <w:szCs w:val="19"/>
          <w:lang w:val="en-US"/>
        </w:rPr>
        <w:t>&lt;iostream&gt;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808080"/>
          <w:sz w:val="19"/>
          <w:szCs w:val="19"/>
          <w:lang w:val="en-US"/>
        </w:rPr>
        <w:t>#include</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A31515"/>
          <w:sz w:val="19"/>
          <w:szCs w:val="19"/>
          <w:lang w:val="en-US"/>
        </w:rPr>
        <w:t>&lt;vector&gt;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FF"/>
          <w:sz w:val="19"/>
          <w:szCs w:val="19"/>
          <w:lang w:val="en-US"/>
        </w:rPr>
        <w:t>class</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2B91AF"/>
          <w:sz w:val="19"/>
          <w:szCs w:val="19"/>
          <w:lang w:val="en-US"/>
        </w:rPr>
        <w:t>Point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FF"/>
          <w:sz w:val="19"/>
          <w:szCs w:val="19"/>
          <w:lang w:val="en-US"/>
        </w:rPr>
        <w:t>public</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t>Point();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t>Point(</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x</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y</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z</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t>Point(</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virtual</w:t>
      </w:r>
      <w:r w:rsidRPr="002F773D">
        <w:rPr>
          <w:rFonts w:ascii="Cascadia Mono" w:hAnsi="Cascadia Mono" w:cs="Cascadia Mono"/>
          <w:color w:val="000000"/>
          <w:sz w:val="19"/>
          <w:szCs w:val="19"/>
          <w:lang w:val="en-US"/>
        </w:rPr>
        <w:t xml:space="preserve"> ~Point();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getX()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getY()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getZ()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void</w:t>
      </w:r>
      <w:r w:rsidRPr="002F773D">
        <w:rPr>
          <w:rFonts w:ascii="Cascadia Mono" w:hAnsi="Cascadia Mono" w:cs="Cascadia Mono"/>
          <w:color w:val="000000"/>
          <w:sz w:val="19"/>
          <w:szCs w:val="19"/>
          <w:lang w:val="en-US"/>
        </w:rPr>
        <w:t xml:space="preserve"> setX(</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x</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void</w:t>
      </w:r>
      <w:r w:rsidRPr="002F773D">
        <w:rPr>
          <w:rFonts w:ascii="Cascadia Mono" w:hAnsi="Cascadia Mono" w:cs="Cascadia Mono"/>
          <w:color w:val="000000"/>
          <w:sz w:val="19"/>
          <w:szCs w:val="19"/>
          <w:lang w:val="en-US"/>
        </w:rPr>
        <w:t xml:space="preserve"> setY(</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y</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void</w:t>
      </w:r>
      <w:r w:rsidRPr="002F773D">
        <w:rPr>
          <w:rFonts w:ascii="Cascadia Mono" w:hAnsi="Cascadia Mono" w:cs="Cascadia Mono"/>
          <w:color w:val="000000"/>
          <w:sz w:val="19"/>
          <w:szCs w:val="19"/>
          <w:lang w:val="en-US"/>
        </w:rPr>
        <w:t xml:space="preserve"> setZ(</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z</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get(</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axis</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void</w:t>
      </w:r>
      <w:r w:rsidRPr="002F773D">
        <w:rPr>
          <w:rFonts w:ascii="Cascadia Mono" w:hAnsi="Cascadia Mono" w:cs="Cascadia Mono"/>
          <w:color w:val="000000"/>
          <w:sz w:val="19"/>
          <w:szCs w:val="19"/>
          <w:lang w:val="en-US"/>
        </w:rPr>
        <w:t xml:space="preserve"> set(</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coordinate</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808080"/>
          <w:sz w:val="19"/>
          <w:szCs w:val="19"/>
          <w:lang w:val="en-US"/>
        </w:rPr>
        <w:t>axis</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friend</w:t>
      </w:r>
      <w:r w:rsidRPr="002F773D">
        <w:rPr>
          <w:rFonts w:ascii="Cascadia Mono" w:hAnsi="Cascadia Mono" w:cs="Cascadia Mono"/>
          <w:color w:val="000000"/>
          <w:sz w:val="19"/>
          <w:szCs w:val="19"/>
          <w:lang w:val="en-US"/>
        </w:rPr>
        <w:t xml:space="preserve"> std::</w:t>
      </w:r>
      <w:r w:rsidRPr="002F773D">
        <w:rPr>
          <w:rFonts w:ascii="Cascadia Mono" w:hAnsi="Cascadia Mono" w:cs="Cascadia Mono"/>
          <w:color w:val="2B91AF"/>
          <w:sz w:val="19"/>
          <w:szCs w:val="19"/>
          <w:lang w:val="en-US"/>
        </w:rPr>
        <w:t>ostream</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&lt;&lt; (std::</w:t>
      </w:r>
      <w:r w:rsidRPr="002F773D">
        <w:rPr>
          <w:rFonts w:ascii="Cascadia Mono" w:hAnsi="Cascadia Mono" w:cs="Cascadia Mono"/>
          <w:color w:val="2B91AF"/>
          <w:sz w:val="19"/>
          <w:szCs w:val="19"/>
          <w:lang w:val="en-US"/>
        </w:rPr>
        <w:t>ostream</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out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friend</w:t>
      </w:r>
      <w:r w:rsidRPr="002F773D">
        <w:rPr>
          <w:rFonts w:ascii="Cascadia Mono" w:hAnsi="Cascadia Mono" w:cs="Cascadia Mono"/>
          <w:color w:val="000000"/>
          <w:sz w:val="19"/>
          <w:szCs w:val="19"/>
          <w:lang w:val="en-US"/>
        </w:rPr>
        <w:t xml:space="preserve"> std::</w:t>
      </w:r>
      <w:r w:rsidRPr="002F773D">
        <w:rPr>
          <w:rFonts w:ascii="Cascadia Mono" w:hAnsi="Cascadia Mono" w:cs="Cascadia Mono"/>
          <w:color w:val="2B91AF"/>
          <w:sz w:val="19"/>
          <w:szCs w:val="19"/>
          <w:lang w:val="en-US"/>
        </w:rPr>
        <w:t>istream</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&gt;&gt; (std::</w:t>
      </w:r>
      <w:r w:rsidRPr="002F773D">
        <w:rPr>
          <w:rFonts w:ascii="Cascadia Mono" w:hAnsi="Cascadia Mono" w:cs="Cascadia Mono"/>
          <w:color w:val="2B91AF"/>
          <w:sz w:val="19"/>
          <w:szCs w:val="19"/>
          <w:lang w:val="en-US"/>
        </w:rPr>
        <w:t>istream</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in</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&lt;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&lt;=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&gt;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0000FF"/>
          <w:sz w:val="19"/>
          <w:szCs w:val="19"/>
          <w:lang w:val="en-US"/>
        </w:rPr>
        <w:t>bool</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&gt;=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operator</w:t>
      </w:r>
      <w:r w:rsidRPr="002F773D">
        <w:rPr>
          <w:rFonts w:ascii="Cascadia Mono" w:hAnsi="Cascadia Mono" w:cs="Cascadia Mono"/>
          <w:color w:val="008080"/>
          <w:sz w:val="19"/>
          <w:szCs w:val="19"/>
          <w:lang w:val="en-US"/>
        </w:rPr>
        <w:t xml:space="preserve"> </w:t>
      </w:r>
      <w:r w:rsidRPr="002F773D">
        <w:rPr>
          <w:rFonts w:ascii="Cascadia Mono" w:hAnsi="Cascadia Mono" w:cs="Cascadia Mono"/>
          <w:color w:val="000000"/>
          <w:sz w:val="19"/>
          <w:szCs w:val="19"/>
          <w:lang w:val="en-US"/>
        </w:rPr>
        <w:t>- (</w:t>
      </w:r>
      <w:r w:rsidRPr="002F773D">
        <w:rPr>
          <w:rFonts w:ascii="Cascadia Mono" w:hAnsi="Cascadia Mono" w:cs="Cascadia Mono"/>
          <w:color w:val="2B91AF"/>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 xml:space="preserve">&amp; </w:t>
      </w:r>
      <w:r w:rsidRPr="002F773D">
        <w:rPr>
          <w:rFonts w:ascii="Cascadia Mono" w:hAnsi="Cascadia Mono" w:cs="Cascadia Mono"/>
          <w:color w:val="808080"/>
          <w:sz w:val="19"/>
          <w:szCs w:val="19"/>
          <w:lang w:val="en-US"/>
        </w:rPr>
        <w:t>point</w:t>
      </w:r>
      <w:r w:rsidRPr="002F773D">
        <w:rPr>
          <w:rFonts w:ascii="Cascadia Mono" w:hAnsi="Cascadia Mono" w:cs="Cascadia Mono"/>
          <w:color w:val="000000"/>
          <w:sz w:val="19"/>
          <w:szCs w:val="19"/>
          <w:lang w:val="en-US"/>
        </w:rPr>
        <w:t xml:space="preserve">) </w:t>
      </w:r>
      <w:r w:rsidRPr="002F773D">
        <w:rPr>
          <w:rFonts w:ascii="Cascadia Mono" w:hAnsi="Cascadia Mono" w:cs="Cascadia Mono"/>
          <w:color w:val="0000FF"/>
          <w:sz w:val="19"/>
          <w:szCs w:val="19"/>
          <w:lang w:val="en-US"/>
        </w:rPr>
        <w:t>const</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FF"/>
          <w:sz w:val="19"/>
          <w:szCs w:val="19"/>
          <w:lang w:val="en-US"/>
        </w:rPr>
        <w:t>protected</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FF"/>
          <w:sz w:val="19"/>
          <w:szCs w:val="19"/>
          <w:lang w:val="en-US"/>
        </w:rPr>
        <w:t>protected</w:t>
      </w:r>
      <w:r w:rsidRPr="002F773D">
        <w:rPr>
          <w:rFonts w:ascii="Cascadia Mono" w:hAnsi="Cascadia Mono" w:cs="Cascadia Mono"/>
          <w:color w:val="000000"/>
          <w:sz w:val="19"/>
          <w:szCs w:val="19"/>
          <w:lang w:val="en-US"/>
        </w:rPr>
        <w:t>:</w:t>
      </w:r>
    </w:p>
    <w:p w:rsidR="002F773D" w:rsidRPr="002F773D" w:rsidRDefault="002F773D" w:rsidP="002F773D">
      <w:pPr>
        <w:autoSpaceDE w:val="0"/>
        <w:autoSpaceDN w:val="0"/>
        <w:adjustRightInd w:val="0"/>
        <w:spacing w:line="240" w:lineRule="auto"/>
        <w:ind w:firstLine="0"/>
        <w:jc w:val="left"/>
        <w:rPr>
          <w:rFonts w:ascii="Cascadia Mono" w:hAnsi="Cascadia Mono" w:cs="Cascadia Mono"/>
          <w:color w:val="000000"/>
          <w:sz w:val="19"/>
          <w:szCs w:val="19"/>
          <w:lang w:val="en-US"/>
        </w:rPr>
      </w:pPr>
      <w:r w:rsidRPr="002F773D">
        <w:rPr>
          <w:rFonts w:ascii="Cascadia Mono" w:hAnsi="Cascadia Mono" w:cs="Cascadia Mono"/>
          <w:color w:val="000000"/>
          <w:sz w:val="19"/>
          <w:szCs w:val="19"/>
          <w:lang w:val="en-US"/>
        </w:rPr>
        <w:tab/>
        <w:t>std::</w:t>
      </w:r>
      <w:r w:rsidRPr="002F773D">
        <w:rPr>
          <w:rFonts w:ascii="Cascadia Mono" w:hAnsi="Cascadia Mono" w:cs="Cascadia Mono"/>
          <w:color w:val="2B91AF"/>
          <w:sz w:val="19"/>
          <w:szCs w:val="19"/>
          <w:lang w:val="en-US"/>
        </w:rPr>
        <w:t>vector</w:t>
      </w:r>
      <w:r w:rsidRPr="002F773D">
        <w:rPr>
          <w:rFonts w:ascii="Cascadia Mono" w:hAnsi="Cascadia Mono" w:cs="Cascadia Mono"/>
          <w:color w:val="000000"/>
          <w:sz w:val="19"/>
          <w:szCs w:val="19"/>
          <w:lang w:val="en-US"/>
        </w:rPr>
        <w:t>&lt;</w:t>
      </w:r>
      <w:r w:rsidRPr="002F773D">
        <w:rPr>
          <w:rFonts w:ascii="Cascadia Mono" w:hAnsi="Cascadia Mono" w:cs="Cascadia Mono"/>
          <w:color w:val="0000FF"/>
          <w:sz w:val="19"/>
          <w:szCs w:val="19"/>
          <w:lang w:val="en-US"/>
        </w:rPr>
        <w:t>int</w:t>
      </w:r>
      <w:r w:rsidRPr="002F773D">
        <w:rPr>
          <w:rFonts w:ascii="Cascadia Mono" w:hAnsi="Cascadia Mono" w:cs="Cascadia Mono"/>
          <w:color w:val="000000"/>
          <w:sz w:val="19"/>
          <w:szCs w:val="19"/>
          <w:lang w:val="en-US"/>
        </w:rPr>
        <w:t>&gt; coordinates_;</w:t>
      </w:r>
    </w:p>
    <w:p w:rsidR="003403B8" w:rsidRDefault="002F773D" w:rsidP="002F773D">
      <w:pPr>
        <w:rPr>
          <w:rFonts w:ascii="Cascadia Mono" w:hAnsi="Cascadia Mono" w:cs="Cascadia Mono"/>
          <w:color w:val="000000"/>
          <w:sz w:val="19"/>
          <w:szCs w:val="19"/>
        </w:rPr>
      </w:pPr>
      <w:r>
        <w:rPr>
          <w:rFonts w:ascii="Cascadia Mono" w:hAnsi="Cascadia Mono" w:cs="Cascadia Mono"/>
          <w:color w:val="000000"/>
          <w:sz w:val="19"/>
          <w:szCs w:val="19"/>
        </w:rPr>
        <w:t>};</w:t>
      </w:r>
    </w:p>
    <w:p w:rsidR="00594E94" w:rsidRDefault="00594E94" w:rsidP="00594E94">
      <w:pPr>
        <w:pStyle w:val="3"/>
      </w:pPr>
      <w:bookmarkStart w:id="20" w:name="_Toc106910476"/>
      <w:r>
        <w:t>2.2.2. Параллелепипед.</w:t>
      </w:r>
      <w:bookmarkEnd w:id="20"/>
    </w:p>
    <w:p w:rsidR="00594E94" w:rsidRDefault="00594E94" w:rsidP="00594E94">
      <w:r>
        <w:t>Интерфейс параллелепипеда представлен в листинге 2.</w:t>
      </w:r>
    </w:p>
    <w:p w:rsidR="00594E94" w:rsidRPr="00907A12" w:rsidRDefault="00594E94" w:rsidP="00594E94">
      <w:pPr>
        <w:jc w:val="right"/>
        <w:rPr>
          <w:lang w:val="en-US"/>
        </w:rPr>
      </w:pPr>
      <w:r w:rsidRPr="002F773D">
        <w:rPr>
          <w:i/>
        </w:rPr>
        <w:t>Листинг</w:t>
      </w:r>
      <w:r w:rsidRPr="00907A12">
        <w:rPr>
          <w:i/>
          <w:lang w:val="en-US"/>
        </w:rPr>
        <w:t xml:space="preserve"> </w:t>
      </w:r>
      <w:r w:rsidR="007048ED" w:rsidRPr="00907A12">
        <w:rPr>
          <w:i/>
          <w:lang w:val="en-US"/>
        </w:rPr>
        <w:t>2</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808080"/>
          <w:sz w:val="19"/>
          <w:szCs w:val="19"/>
          <w:lang w:val="en-US"/>
        </w:rPr>
        <w:t>#pragma</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once</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808080"/>
          <w:sz w:val="19"/>
          <w:szCs w:val="19"/>
          <w:lang w:val="en-US"/>
        </w:rPr>
        <w:t>#include</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A31515"/>
          <w:sz w:val="19"/>
          <w:szCs w:val="19"/>
          <w:lang w:val="en-US"/>
        </w:rPr>
        <w:t>"Point.h"</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808080"/>
          <w:sz w:val="19"/>
          <w:szCs w:val="19"/>
          <w:lang w:val="en-US"/>
        </w:rPr>
        <w:t>#include</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A31515"/>
          <w:sz w:val="19"/>
          <w:szCs w:val="19"/>
          <w:lang w:val="en-US"/>
        </w:rPr>
        <w:t>&lt;vector&gt;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FF"/>
          <w:sz w:val="19"/>
          <w:szCs w:val="19"/>
          <w:lang w:val="en-US"/>
        </w:rPr>
        <w:t>class</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2B91AF"/>
          <w:sz w:val="19"/>
          <w:szCs w:val="19"/>
          <w:lang w:val="en-US"/>
        </w:rPr>
        <w:t>Parallelepiped</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FF"/>
          <w:sz w:val="19"/>
          <w:szCs w:val="19"/>
          <w:lang w:val="en-US"/>
        </w:rPr>
        <w:t>public</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Parallelepiped();</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Parallelepiped(</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Ox</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Oy</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Oz</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Parallelepiped(</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location</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Ox</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Oy</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Oz</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Parallelepiped(</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location</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end</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lastRenderedPageBreak/>
        <w:tab/>
        <w:t>Parallelepiped(</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~Parallelepiped();</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Возвращает</w:t>
      </w:r>
      <w:r w:rsidRPr="00594E9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рабочие</w:t>
      </w:r>
      <w:r w:rsidRPr="00594E9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координаты</w:t>
      </w:r>
      <w:r w:rsidRPr="00594E9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узла</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getLocation()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setLocation(</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r>
        <w:rPr>
          <w:rFonts w:ascii="Cascadia Mono" w:hAnsi="Cascadia Mono" w:cs="Cascadia Mono"/>
          <w:color w:val="808080"/>
          <w:sz w:val="19"/>
          <w:szCs w:val="19"/>
        </w:rPr>
        <w:t>point</w:t>
      </w:r>
      <w:r>
        <w:rPr>
          <w:rFonts w:ascii="Cascadia Mono" w:hAnsi="Cascadia Mono" w:cs="Cascadia Mono"/>
          <w:color w:val="000000"/>
          <w:sz w:val="19"/>
          <w:szCs w:val="19"/>
        </w:rPr>
        <w:t>);</w:t>
      </w: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Возвращает приблизительный центр узла</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location()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getEnd()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setEnd(</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point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i</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axis</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coordinate</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i</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axis</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getX()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getY()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getZ()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setX(</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x</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setY(</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y</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setZ(</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z</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getX2()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getY2()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getZ2()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setX2(</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x</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setY2(</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y</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setZ2(</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z</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getOx()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getOy()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getOz()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setOx(</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Ox</w:t>
      </w:r>
      <w:r w:rsidRPr="00594E94">
        <w:rPr>
          <w:rFonts w:ascii="Cascadia Mono" w:hAnsi="Cascadia Mono" w:cs="Cascadia Mono"/>
          <w:color w:val="000000"/>
          <w:sz w:val="19"/>
          <w:szCs w:val="19"/>
          <w:lang w:val="en-US"/>
        </w:rPr>
        <w:t>);</w:t>
      </w:r>
    </w:p>
    <w:p w:rsidR="00594E94" w:rsidRPr="00907A12"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907A12">
        <w:rPr>
          <w:rFonts w:ascii="Cascadia Mono" w:hAnsi="Cascadia Mono" w:cs="Cascadia Mono"/>
          <w:color w:val="0000FF"/>
          <w:sz w:val="19"/>
          <w:szCs w:val="19"/>
          <w:lang w:val="en-US"/>
        </w:rPr>
        <w:t>void</w:t>
      </w:r>
      <w:r w:rsidRPr="00907A12">
        <w:rPr>
          <w:rFonts w:ascii="Cascadia Mono" w:hAnsi="Cascadia Mono" w:cs="Cascadia Mono"/>
          <w:color w:val="000000"/>
          <w:sz w:val="19"/>
          <w:szCs w:val="19"/>
          <w:lang w:val="en-US"/>
        </w:rPr>
        <w:t xml:space="preserve"> setOy(</w:t>
      </w:r>
      <w:r w:rsidRPr="00907A12">
        <w:rPr>
          <w:rFonts w:ascii="Cascadia Mono" w:hAnsi="Cascadia Mono" w:cs="Cascadia Mono"/>
          <w:color w:val="0000FF"/>
          <w:sz w:val="19"/>
          <w:szCs w:val="19"/>
          <w:lang w:val="en-US"/>
        </w:rPr>
        <w:t>int</w:t>
      </w:r>
      <w:r w:rsidRPr="00907A12">
        <w:rPr>
          <w:rFonts w:ascii="Cascadia Mono" w:hAnsi="Cascadia Mono" w:cs="Cascadia Mono"/>
          <w:color w:val="000000"/>
          <w:sz w:val="19"/>
          <w:szCs w:val="19"/>
          <w:lang w:val="en-US"/>
        </w:rPr>
        <w:t xml:space="preserve"> </w:t>
      </w:r>
      <w:r w:rsidRPr="00907A12">
        <w:rPr>
          <w:rFonts w:ascii="Cascadia Mono" w:hAnsi="Cascadia Mono" w:cs="Cascadia Mono"/>
          <w:color w:val="808080"/>
          <w:sz w:val="19"/>
          <w:szCs w:val="19"/>
          <w:lang w:val="en-US"/>
        </w:rPr>
        <w:t>Oy</w:t>
      </w:r>
      <w:r w:rsidRPr="00907A12">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A12">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void</w:t>
      </w:r>
      <w:r w:rsidRPr="00594E94">
        <w:rPr>
          <w:rFonts w:ascii="Cascadia Mono" w:hAnsi="Cascadia Mono" w:cs="Cascadia Mono"/>
          <w:color w:val="000000"/>
          <w:sz w:val="19"/>
          <w:szCs w:val="19"/>
          <w:lang w:val="en-US"/>
        </w:rPr>
        <w:t xml:space="preserve"> setOz(</w:t>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808080"/>
          <w:sz w:val="19"/>
          <w:szCs w:val="19"/>
          <w:lang w:val="en-US"/>
        </w:rPr>
        <w:t>Oz</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friend</w:t>
      </w:r>
      <w:r w:rsidRPr="00594E94">
        <w:rPr>
          <w:rFonts w:ascii="Cascadia Mono" w:hAnsi="Cascadia Mono" w:cs="Cascadia Mono"/>
          <w:color w:val="000000"/>
          <w:sz w:val="19"/>
          <w:szCs w:val="19"/>
          <w:lang w:val="en-US"/>
        </w:rPr>
        <w:t xml:space="preserve"> std::</w:t>
      </w:r>
      <w:r w:rsidRPr="00594E94">
        <w:rPr>
          <w:rFonts w:ascii="Cascadia Mono" w:hAnsi="Cascadia Mono" w:cs="Cascadia Mono"/>
          <w:color w:val="2B91AF"/>
          <w:sz w:val="19"/>
          <w:szCs w:val="19"/>
          <w:lang w:val="en-US"/>
        </w:rPr>
        <w:t>ostream</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&lt;&lt; (std::</w:t>
      </w:r>
      <w:r w:rsidRPr="00594E94">
        <w:rPr>
          <w:rFonts w:ascii="Cascadia Mono" w:hAnsi="Cascadia Mono" w:cs="Cascadia Mono"/>
          <w:color w:val="2B91AF"/>
          <w:sz w:val="19"/>
          <w:szCs w:val="19"/>
          <w:lang w:val="en-US"/>
        </w:rPr>
        <w:t>ostream</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out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friend</w:t>
      </w:r>
      <w:r w:rsidRPr="00594E94">
        <w:rPr>
          <w:rFonts w:ascii="Cascadia Mono" w:hAnsi="Cascadia Mono" w:cs="Cascadia Mono"/>
          <w:color w:val="000000"/>
          <w:sz w:val="19"/>
          <w:szCs w:val="19"/>
          <w:lang w:val="en-US"/>
        </w:rPr>
        <w:t xml:space="preserve"> std::</w:t>
      </w:r>
      <w:r w:rsidRPr="00594E94">
        <w:rPr>
          <w:rFonts w:ascii="Cascadia Mono" w:hAnsi="Cascadia Mono" w:cs="Cascadia Mono"/>
          <w:color w:val="2B91AF"/>
          <w:sz w:val="19"/>
          <w:szCs w:val="19"/>
          <w:lang w:val="en-US"/>
        </w:rPr>
        <w:t>istream</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&gt;&gt; (std::</w:t>
      </w:r>
      <w:r w:rsidRPr="00594E94">
        <w:rPr>
          <w:rFonts w:ascii="Cascadia Mono" w:hAnsi="Cascadia Mono" w:cs="Cascadia Mono"/>
          <w:color w:val="2B91AF"/>
          <w:sz w:val="19"/>
          <w:szCs w:val="19"/>
          <w:lang w:val="en-US"/>
        </w:rPr>
        <w:t>istream</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in</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&lt;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&lt;=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&gt;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operator</w:t>
      </w:r>
      <w:r w:rsidRPr="00594E94">
        <w:rPr>
          <w:rFonts w:ascii="Cascadia Mono" w:hAnsi="Cascadia Mono" w:cs="Cascadia Mono"/>
          <w:color w:val="008080"/>
          <w:sz w:val="19"/>
          <w:szCs w:val="19"/>
          <w:lang w:val="en-US"/>
        </w:rPr>
        <w:t xml:space="preserve"> </w:t>
      </w:r>
      <w:r w:rsidRPr="00594E94">
        <w:rPr>
          <w:rFonts w:ascii="Cascadia Mono" w:hAnsi="Cascadia Mono" w:cs="Cascadia Mono"/>
          <w:color w:val="000000"/>
          <w:sz w:val="19"/>
          <w:szCs w:val="19"/>
          <w:lang w:val="en-US"/>
        </w:rPr>
        <w:t>&gt;= (</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volume()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r>
      <w:r w:rsidRPr="00594E94">
        <w:rPr>
          <w:rFonts w:ascii="Cascadia Mono" w:hAnsi="Cascadia Mono" w:cs="Cascadia Mono"/>
          <w:color w:val="0000FF"/>
          <w:sz w:val="19"/>
          <w:szCs w:val="19"/>
          <w:lang w:val="en-US"/>
        </w:rPr>
        <w:t>int</w:t>
      </w:r>
      <w:r w:rsidRPr="00594E94">
        <w:rPr>
          <w:rFonts w:ascii="Cascadia Mono" w:hAnsi="Cascadia Mono" w:cs="Cascadia Mono"/>
          <w:color w:val="000000"/>
          <w:sz w:val="19"/>
          <w:szCs w:val="19"/>
          <w:lang w:val="en-US"/>
        </w:rPr>
        <w:t xml:space="preserve"> area()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true, если паралеллипипед содержит точку</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contains(</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point</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true, если паралеллипипед полность содержит в себе другой паралеллипипед</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contains(</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lastRenderedPageBreak/>
        <w:tab/>
      </w:r>
      <w:r>
        <w:rPr>
          <w:rFonts w:ascii="Cascadia Mono" w:hAnsi="Cascadia Mono" w:cs="Cascadia Mono"/>
          <w:color w:val="008000"/>
          <w:sz w:val="19"/>
          <w:szCs w:val="19"/>
        </w:rPr>
        <w:t>// Возвращает true, если паралеллипипеды пересекаются друг другом</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0000FF"/>
          <w:sz w:val="19"/>
          <w:szCs w:val="19"/>
          <w:lang w:val="en-US"/>
        </w:rPr>
        <w:t>bool</w:t>
      </w:r>
      <w:r w:rsidRPr="00594E94">
        <w:rPr>
          <w:rFonts w:ascii="Cascadia Mono" w:hAnsi="Cascadia Mono" w:cs="Cascadia Mono"/>
          <w:color w:val="000000"/>
          <w:sz w:val="19"/>
          <w:szCs w:val="19"/>
          <w:lang w:val="en-US"/>
        </w:rPr>
        <w:t xml:space="preserve"> overlapping(</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паралелипипед, являющийся расширенным паралеллипипедом, чтобы вместить в себя аргумент</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extend(</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rPr>
      </w:pPr>
      <w:r w:rsidRPr="00594E94">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паралелипипед, являющийся пересечением this и аргумента</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intersection(</w:t>
      </w:r>
      <w:r w:rsidRPr="00594E94">
        <w:rPr>
          <w:rFonts w:ascii="Cascadia Mono" w:hAnsi="Cascadia Mono" w:cs="Cascadia Mono"/>
          <w:color w:val="2B91AF"/>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 xml:space="preserve">&amp; </w:t>
      </w:r>
      <w:r w:rsidRPr="00594E94">
        <w:rPr>
          <w:rFonts w:ascii="Cascadia Mono" w:hAnsi="Cascadia Mono" w:cs="Cascadia Mono"/>
          <w:color w:val="808080"/>
          <w:sz w:val="19"/>
          <w:szCs w:val="19"/>
          <w:lang w:val="en-US"/>
        </w:rPr>
        <w:t>parallelepiped</w:t>
      </w:r>
      <w:r w:rsidRPr="00594E94">
        <w:rPr>
          <w:rFonts w:ascii="Cascadia Mono" w:hAnsi="Cascadia Mono" w:cs="Cascadia Mono"/>
          <w:color w:val="000000"/>
          <w:sz w:val="19"/>
          <w:szCs w:val="19"/>
          <w:lang w:val="en-US"/>
        </w:rPr>
        <w:t xml:space="preserve">) </w:t>
      </w:r>
      <w:r w:rsidRPr="00594E94">
        <w:rPr>
          <w:rFonts w:ascii="Cascadia Mono" w:hAnsi="Cascadia Mono" w:cs="Cascadia Mono"/>
          <w:color w:val="0000FF"/>
          <w:sz w:val="19"/>
          <w:szCs w:val="19"/>
          <w:lang w:val="en-US"/>
        </w:rPr>
        <w:t>const</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FF"/>
          <w:sz w:val="19"/>
          <w:szCs w:val="19"/>
          <w:lang w:val="en-US"/>
        </w:rPr>
        <w:t>private</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FF"/>
          <w:sz w:val="19"/>
          <w:szCs w:val="19"/>
          <w:lang w:val="en-US"/>
        </w:rPr>
        <w:t>private</w:t>
      </w:r>
      <w:r w:rsidRPr="00594E94">
        <w:rPr>
          <w:rFonts w:ascii="Cascadia Mono" w:hAnsi="Cascadia Mono" w:cs="Cascadia Mono"/>
          <w:color w:val="000000"/>
          <w:sz w:val="19"/>
          <w:szCs w:val="19"/>
          <w:lang w:val="en-US"/>
        </w:rPr>
        <w:t>:</w:t>
      </w:r>
    </w:p>
    <w:p w:rsidR="00594E94" w:rsidRPr="00594E94" w:rsidRDefault="00594E94" w:rsidP="00594E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594E94">
        <w:rPr>
          <w:rFonts w:ascii="Cascadia Mono" w:hAnsi="Cascadia Mono" w:cs="Cascadia Mono"/>
          <w:color w:val="000000"/>
          <w:sz w:val="19"/>
          <w:szCs w:val="19"/>
          <w:lang w:val="en-US"/>
        </w:rPr>
        <w:tab/>
        <w:t>std::</w:t>
      </w:r>
      <w:r w:rsidRPr="00594E94">
        <w:rPr>
          <w:rFonts w:ascii="Cascadia Mono" w:hAnsi="Cascadia Mono" w:cs="Cascadia Mono"/>
          <w:color w:val="2B91AF"/>
          <w:sz w:val="19"/>
          <w:szCs w:val="19"/>
          <w:lang w:val="en-US"/>
        </w:rPr>
        <w:t>vector</w:t>
      </w:r>
      <w:r w:rsidRPr="00594E94">
        <w:rPr>
          <w:rFonts w:ascii="Cascadia Mono" w:hAnsi="Cascadia Mono" w:cs="Cascadia Mono"/>
          <w:color w:val="000000"/>
          <w:sz w:val="19"/>
          <w:szCs w:val="19"/>
          <w:lang w:val="en-US"/>
        </w:rPr>
        <w:t>&lt;</w:t>
      </w:r>
      <w:r w:rsidRPr="00594E94">
        <w:rPr>
          <w:rFonts w:ascii="Cascadia Mono" w:hAnsi="Cascadia Mono" w:cs="Cascadia Mono"/>
          <w:color w:val="2B91AF"/>
          <w:sz w:val="19"/>
          <w:szCs w:val="19"/>
          <w:lang w:val="en-US"/>
        </w:rPr>
        <w:t>Point</w:t>
      </w:r>
      <w:r w:rsidRPr="00594E94">
        <w:rPr>
          <w:rFonts w:ascii="Cascadia Mono" w:hAnsi="Cascadia Mono" w:cs="Cascadia Mono"/>
          <w:color w:val="000000"/>
          <w:sz w:val="19"/>
          <w:szCs w:val="19"/>
          <w:lang w:val="en-US"/>
        </w:rPr>
        <w:t>&gt; point_;</w:t>
      </w:r>
    </w:p>
    <w:p w:rsidR="00594E94" w:rsidRDefault="00594E94" w:rsidP="00594E94">
      <w:pPr>
        <w:rPr>
          <w:rFonts w:ascii="Cascadia Mono" w:hAnsi="Cascadia Mono" w:cs="Cascadia Mono"/>
          <w:color w:val="000000"/>
          <w:sz w:val="19"/>
          <w:szCs w:val="19"/>
        </w:rPr>
      </w:pPr>
      <w:r>
        <w:rPr>
          <w:rFonts w:ascii="Cascadia Mono" w:hAnsi="Cascadia Mono" w:cs="Cascadia Mono"/>
          <w:color w:val="000000"/>
          <w:sz w:val="19"/>
          <w:szCs w:val="19"/>
        </w:rPr>
        <w:t>};</w:t>
      </w:r>
    </w:p>
    <w:p w:rsidR="00594E94" w:rsidRDefault="00F122E7" w:rsidP="00594E94">
      <w:pPr>
        <w:pStyle w:val="2"/>
      </w:pPr>
      <w:bookmarkStart w:id="21" w:name="_Toc106910477"/>
      <w:r>
        <w:t xml:space="preserve">2.3. </w:t>
      </w:r>
      <w:r w:rsidR="00CC777C">
        <w:t>Логические классы</w:t>
      </w:r>
      <w:bookmarkEnd w:id="21"/>
    </w:p>
    <w:p w:rsidR="00CC777C" w:rsidRDefault="00F122E7" w:rsidP="00F122E7">
      <w:pPr>
        <w:pStyle w:val="3"/>
      </w:pPr>
      <w:bookmarkStart w:id="22" w:name="_Toc106910478"/>
      <w:r>
        <w:t>2.3.1. Узел.</w:t>
      </w:r>
      <w:bookmarkEnd w:id="22"/>
    </w:p>
    <w:p w:rsidR="007048ED" w:rsidRDefault="007048ED" w:rsidP="007048ED">
      <w:r>
        <w:t>Интерфейс узла дерева представлен в листинге 3.</w:t>
      </w:r>
    </w:p>
    <w:p w:rsidR="00F122E7" w:rsidRPr="00907A12" w:rsidRDefault="007048ED" w:rsidP="007048ED">
      <w:pPr>
        <w:jc w:val="right"/>
        <w:rPr>
          <w:lang w:val="en-US"/>
        </w:rPr>
      </w:pPr>
      <w:r w:rsidRPr="002F773D">
        <w:rPr>
          <w:i/>
        </w:rPr>
        <w:t>Листинг</w:t>
      </w:r>
      <w:r w:rsidRPr="00907A12">
        <w:rPr>
          <w:i/>
          <w:lang w:val="en-US"/>
        </w:rPr>
        <w:t xml:space="preserve"> 3</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808080"/>
          <w:sz w:val="19"/>
          <w:szCs w:val="19"/>
          <w:lang w:val="en-US"/>
        </w:rPr>
        <w:t>#pragma</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once</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808080"/>
          <w:sz w:val="19"/>
          <w:szCs w:val="19"/>
          <w:lang w:val="en-US"/>
        </w:rPr>
        <w:t>#include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A31515"/>
          <w:sz w:val="19"/>
          <w:szCs w:val="19"/>
          <w:lang w:val="en-US"/>
        </w:rPr>
        <w:t>"Parallelepiped.h"</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808080"/>
          <w:sz w:val="19"/>
          <w:szCs w:val="19"/>
          <w:lang w:val="en-US"/>
        </w:rPr>
        <w:t>#include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A31515"/>
          <w:sz w:val="19"/>
          <w:szCs w:val="19"/>
          <w:lang w:val="en-US"/>
        </w:rPr>
        <w:t>&lt;iostream&gt;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808080"/>
          <w:sz w:val="19"/>
          <w:szCs w:val="19"/>
          <w:lang w:val="en-US"/>
        </w:rPr>
        <w:t>#include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A31515"/>
          <w:sz w:val="19"/>
          <w:szCs w:val="19"/>
          <w:lang w:val="en-US"/>
        </w:rPr>
        <w:t>&lt;string&gt;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808080"/>
          <w:sz w:val="19"/>
          <w:szCs w:val="19"/>
          <w:lang w:val="en-US"/>
        </w:rPr>
        <w:t>#include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A31515"/>
          <w:sz w:val="19"/>
          <w:szCs w:val="19"/>
          <w:lang w:val="en-US"/>
        </w:rPr>
        <w:t>&lt;map&gt;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FF"/>
          <w:sz w:val="19"/>
          <w:szCs w:val="19"/>
          <w:lang w:val="en-US"/>
        </w:rPr>
        <w:t>class</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friend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class</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TDRtree</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FF"/>
          <w:sz w:val="19"/>
          <w:szCs w:val="19"/>
          <w:lang w:val="en-US"/>
        </w:rPr>
        <w:t>public</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Node(std::</w:t>
      </w:r>
      <w:r w:rsidRPr="00397C0D">
        <w:rPr>
          <w:rFonts w:ascii="Cascadia Mono" w:hAnsi="Cascadia Mono" w:cs="Cascadia Mono"/>
          <w:color w:val="2B91AF"/>
          <w:sz w:val="19"/>
          <w:szCs w:val="19"/>
          <w:lang w:val="en-US"/>
        </w:rPr>
        <w:t>string</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description</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w:t>
      </w:r>
      <w:r w:rsidRPr="00397C0D">
        <w:rPr>
          <w:rFonts w:ascii="Cascadia Mono" w:hAnsi="Cascadia Mono" w:cs="Cascadia Mono"/>
          <w:color w:val="2B91AF"/>
          <w:sz w:val="19"/>
          <w:szCs w:val="19"/>
          <w:lang w:val="en-US"/>
        </w:rPr>
        <w:t>Parallelepiped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MBP</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Node(std::</w:t>
      </w:r>
      <w:r w:rsidRPr="00397C0D">
        <w:rPr>
          <w:rFonts w:ascii="Cascadia Mono" w:hAnsi="Cascadia Mono" w:cs="Cascadia Mono"/>
          <w:color w:val="2B91AF"/>
          <w:sz w:val="19"/>
          <w:szCs w:val="19"/>
          <w:lang w:val="en-US"/>
        </w:rPr>
        <w:t>string</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description</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Parallelepiped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MBP</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Node(std::</w:t>
      </w:r>
      <w:r w:rsidRPr="00397C0D">
        <w:rPr>
          <w:rFonts w:ascii="Cascadia Mono" w:hAnsi="Cascadia Mono" w:cs="Cascadia Mono"/>
          <w:color w:val="2B91AF"/>
          <w:sz w:val="19"/>
          <w:szCs w:val="19"/>
          <w:lang w:val="en-US"/>
        </w:rPr>
        <w:t>string</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description</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void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data</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Parallelepiped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MBP</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~Node();</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void</w:t>
      </w:r>
      <w:r w:rsidRPr="00397C0D">
        <w:rPr>
          <w:rFonts w:ascii="Cascadia Mono" w:hAnsi="Cascadia Mono" w:cs="Cascadia Mono"/>
          <w:color w:val="000000"/>
          <w:sz w:val="19"/>
          <w:szCs w:val="19"/>
          <w:lang w:val="en-US"/>
        </w:rPr>
        <w:t xml:space="preserve"> add(</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newObject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void</w:t>
      </w:r>
      <w:r w:rsidRPr="00397C0D">
        <w:rPr>
          <w:rFonts w:ascii="Cascadia Mono" w:hAnsi="Cascadia Mono" w:cs="Cascadia Mono"/>
          <w:color w:val="000000"/>
          <w:sz w:val="19"/>
          <w:szCs w:val="19"/>
          <w:lang w:val="en-US"/>
        </w:rPr>
        <w:t xml:space="preserve"> del(</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object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&amp; show(std::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out</w:t>
      </w:r>
      <w:r w:rsidRPr="00397C0D">
        <w:rPr>
          <w:rFonts w:ascii="Cascadia Mono" w:hAnsi="Cascadia Mono" w:cs="Cascadia Mono"/>
          <w:color w:val="000000"/>
          <w:sz w:val="19"/>
          <w:szCs w:val="19"/>
          <w:lang w:val="en-US"/>
        </w:rPr>
        <w:t>, std::</w:t>
      </w:r>
      <w:r w:rsidRPr="00397C0D">
        <w:rPr>
          <w:rFonts w:ascii="Cascadia Mono" w:hAnsi="Cascadia Mono" w:cs="Cascadia Mono"/>
          <w:color w:val="2B91AF"/>
          <w:sz w:val="19"/>
          <w:szCs w:val="19"/>
          <w:lang w:val="en-US"/>
        </w:rPr>
        <w:t>string</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tab</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friend</w:t>
      </w:r>
      <w:r w:rsidRPr="00397C0D">
        <w:rPr>
          <w:rFonts w:ascii="Cascadia Mono" w:hAnsi="Cascadia Mono" w:cs="Cascadia Mono"/>
          <w:color w:val="000000"/>
          <w:sz w:val="19"/>
          <w:szCs w:val="19"/>
          <w:lang w:val="en-US"/>
        </w:rPr>
        <w:t xml:space="preserve"> 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0000FF"/>
          <w:sz w:val="19"/>
          <w:szCs w:val="19"/>
          <w:lang w:val="en-US"/>
        </w:rPr>
        <w:t>operator</w:t>
      </w:r>
      <w:r w:rsidRPr="00397C0D">
        <w:rPr>
          <w:rFonts w:ascii="Cascadia Mono" w:hAnsi="Cascadia Mono" w:cs="Cascadia Mono"/>
          <w:color w:val="008080"/>
          <w:sz w:val="19"/>
          <w:szCs w:val="19"/>
          <w:lang w:val="en-US"/>
        </w:rPr>
        <w:t xml:space="preserve"> </w:t>
      </w:r>
      <w:r w:rsidRPr="00397C0D">
        <w:rPr>
          <w:rFonts w:ascii="Cascadia Mono" w:hAnsi="Cascadia Mono" w:cs="Cascadia Mono"/>
          <w:color w:val="000000"/>
          <w:sz w:val="19"/>
          <w:szCs w:val="19"/>
          <w:lang w:val="en-US"/>
        </w:rPr>
        <w:t>&lt;&lt; (std::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out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friend</w:t>
      </w:r>
      <w:r w:rsidRPr="00397C0D">
        <w:rPr>
          <w:rFonts w:ascii="Cascadia Mono" w:hAnsi="Cascadia Mono" w:cs="Cascadia Mono"/>
          <w:color w:val="000000"/>
          <w:sz w:val="19"/>
          <w:szCs w:val="19"/>
          <w:lang w:val="en-US"/>
        </w:rPr>
        <w:t xml:space="preserve"> 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0000FF"/>
          <w:sz w:val="19"/>
          <w:szCs w:val="19"/>
          <w:lang w:val="en-US"/>
        </w:rPr>
        <w:t>operator</w:t>
      </w:r>
      <w:r w:rsidRPr="00397C0D">
        <w:rPr>
          <w:rFonts w:ascii="Cascadia Mono" w:hAnsi="Cascadia Mono" w:cs="Cascadia Mono"/>
          <w:color w:val="008080"/>
          <w:sz w:val="19"/>
          <w:szCs w:val="19"/>
          <w:lang w:val="en-US"/>
        </w:rPr>
        <w:t xml:space="preserve"> </w:t>
      </w:r>
      <w:r w:rsidRPr="00397C0D">
        <w:rPr>
          <w:rFonts w:ascii="Cascadia Mono" w:hAnsi="Cascadia Mono" w:cs="Cascadia Mono"/>
          <w:color w:val="000000"/>
          <w:sz w:val="19"/>
          <w:szCs w:val="19"/>
          <w:lang w:val="en-US"/>
        </w:rPr>
        <w:t>&lt;&lt; (std::</w:t>
      </w:r>
      <w:r w:rsidRPr="00397C0D">
        <w:rPr>
          <w:rFonts w:ascii="Cascadia Mono" w:hAnsi="Cascadia Mono" w:cs="Cascadia Mono"/>
          <w:color w:val="2B91AF"/>
          <w:sz w:val="19"/>
          <w:szCs w:val="19"/>
          <w:lang w:val="en-US"/>
        </w:rPr>
        <w:t>ostream</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out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distance(</w:t>
      </w:r>
      <w:r w:rsidRPr="00397C0D">
        <w:rPr>
          <w:rFonts w:ascii="Cascadia Mono" w:hAnsi="Cascadia Mono" w:cs="Cascadia Mono"/>
          <w:color w:val="2B91AF"/>
          <w:sz w:val="19"/>
          <w:szCs w:val="19"/>
          <w:lang w:val="en-US"/>
        </w:rPr>
        <w:t>Point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 xml:space="preserve">&amp; </w:t>
      </w:r>
      <w:r w:rsidRPr="00397C0D">
        <w:rPr>
          <w:rFonts w:ascii="Cascadia Mono" w:hAnsi="Cascadia Mono" w:cs="Cascadia Mono"/>
          <w:color w:val="808080"/>
          <w:sz w:val="19"/>
          <w:szCs w:val="19"/>
          <w:lang w:val="en-US"/>
        </w:rPr>
        <w:t>point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Данный метод "обрывает" все связи с потомками и предком, не удаляя их!</w:t>
      </w: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breakBounds();</w:t>
      </w: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Возвращает массив индексов элементов, отсоритрованных по заданной оси</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7C0D">
        <w:rPr>
          <w:rFonts w:ascii="Cascadia Mono" w:hAnsi="Cascadia Mono" w:cs="Cascadia Mono"/>
          <w:color w:val="000000"/>
          <w:sz w:val="19"/>
          <w:szCs w:val="19"/>
          <w:lang w:val="en-US"/>
        </w:rPr>
        <w:t>std::</w:t>
      </w:r>
      <w:r w:rsidRPr="00397C0D">
        <w:rPr>
          <w:rFonts w:ascii="Cascadia Mono" w:hAnsi="Cascadia Mono" w:cs="Cascadia Mono"/>
          <w:color w:val="2B91AF"/>
          <w:sz w:val="19"/>
          <w:szCs w:val="19"/>
          <w:lang w:val="en-US"/>
        </w:rPr>
        <w:t>vector</w:t>
      </w:r>
      <w:r w:rsidRPr="00397C0D">
        <w:rPr>
          <w:rFonts w:ascii="Cascadia Mono" w:hAnsi="Cascadia Mono" w:cs="Cascadia Mono"/>
          <w:color w:val="000000"/>
          <w:sz w:val="19"/>
          <w:szCs w:val="19"/>
          <w:lang w:val="en-US"/>
        </w:rPr>
        <w:t>&lt;</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&gt; sortByAxis(</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axis</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border</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sidRPr="00397C0D">
        <w:rPr>
          <w:rFonts w:ascii="Cascadia Mono" w:hAnsi="Cascadia Mono" w:cs="Cascadia Mono"/>
          <w:color w:val="000000"/>
          <w:sz w:val="19"/>
          <w:szCs w:val="19"/>
          <w:lang w:val="en-US"/>
        </w:rPr>
        <w:lastRenderedPageBreak/>
        <w:tab/>
      </w:r>
      <w:r>
        <w:rPr>
          <w:rFonts w:ascii="Cascadia Mono" w:hAnsi="Cascadia Mono" w:cs="Cascadia Mono"/>
          <w:color w:val="008000"/>
          <w:sz w:val="19"/>
          <w:szCs w:val="19"/>
        </w:rPr>
        <w:t>// Возвращает два узла, полученных в результате деления узла по заданной оси</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7C0D">
        <w:rPr>
          <w:rFonts w:ascii="Cascadia Mono" w:hAnsi="Cascadia Mono" w:cs="Cascadia Mono"/>
          <w:color w:val="000000"/>
          <w:sz w:val="19"/>
          <w:szCs w:val="19"/>
          <w:lang w:val="en-US"/>
        </w:rPr>
        <w:t>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*&gt; splitByAxis(</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axis</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*&gt; mergeByAxis(</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axis</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*&gt; mergeNodeByAxis(std::</w:t>
      </w:r>
      <w:r w:rsidRPr="00397C0D">
        <w:rPr>
          <w:rFonts w:ascii="Cascadia Mono" w:hAnsi="Cascadia Mono" w:cs="Cascadia Mono"/>
          <w:color w:val="2B91AF"/>
          <w:sz w:val="19"/>
          <w:szCs w:val="19"/>
          <w:lang w:val="en-US"/>
        </w:rPr>
        <w:t>vector</w:t>
      </w:r>
      <w:r w:rsidRPr="00397C0D">
        <w:rPr>
          <w:rFonts w:ascii="Cascadia Mono" w:hAnsi="Cascadia Mono" w:cs="Cascadia Mono"/>
          <w:color w:val="000000"/>
          <w:sz w:val="19"/>
          <w:szCs w:val="19"/>
          <w:lang w:val="en-US"/>
        </w:rPr>
        <w:t>&lt;</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&gt; </w:t>
      </w:r>
      <w:r w:rsidRPr="00397C0D">
        <w:rPr>
          <w:rFonts w:ascii="Cascadia Mono" w:hAnsi="Cascadia Mono" w:cs="Cascadia Mono"/>
          <w:color w:val="808080"/>
          <w:sz w:val="19"/>
          <w:szCs w:val="19"/>
          <w:lang w:val="en-US"/>
        </w:rPr>
        <w:t>numeration</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*&gt; chooseOptimalMergin(std::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*&gt; </w:t>
      </w:r>
      <w:r w:rsidRPr="00397C0D">
        <w:rPr>
          <w:rFonts w:ascii="Cascadia Mono" w:hAnsi="Cascadia Mono" w:cs="Cascadia Mono"/>
          <w:color w:val="808080"/>
          <w:sz w:val="19"/>
          <w:szCs w:val="19"/>
          <w:lang w:val="en-US"/>
        </w:rPr>
        <w:t>left</w:t>
      </w:r>
      <w:r w:rsidRPr="00397C0D">
        <w:rPr>
          <w:rFonts w:ascii="Cascadia Mono" w:hAnsi="Cascadia Mono" w:cs="Cascadia Mono"/>
          <w:color w:val="000000"/>
          <w:sz w:val="19"/>
          <w:szCs w:val="19"/>
          <w:lang w:val="en-US"/>
        </w:rPr>
        <w:t>, std::</w:t>
      </w:r>
      <w:r w:rsidRPr="00397C0D">
        <w:rPr>
          <w:rFonts w:ascii="Cascadia Mono" w:hAnsi="Cascadia Mono" w:cs="Cascadia Mono"/>
          <w:color w:val="2B91AF"/>
          <w:sz w:val="19"/>
          <w:szCs w:val="19"/>
          <w:lang w:val="en-US"/>
        </w:rPr>
        <w:t>pair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*&gt; </w:t>
      </w:r>
      <w:r w:rsidRPr="00397C0D">
        <w:rPr>
          <w:rFonts w:ascii="Cascadia Mono" w:hAnsi="Cascadia Mono" w:cs="Cascadia Mono"/>
          <w:color w:val="808080"/>
          <w:sz w:val="19"/>
          <w:szCs w:val="19"/>
          <w:lang w:val="en-US"/>
        </w:rPr>
        <w:t>right</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 findChildIndex(std::</w:t>
      </w:r>
      <w:r w:rsidRPr="00397C0D">
        <w:rPr>
          <w:rFonts w:ascii="Cascadia Mono" w:hAnsi="Cascadia Mono" w:cs="Cascadia Mono"/>
          <w:color w:val="2B91AF"/>
          <w:sz w:val="19"/>
          <w:szCs w:val="19"/>
          <w:lang w:val="en-US"/>
        </w:rPr>
        <w:t>vector</w:t>
      </w:r>
      <w:r w:rsidRPr="00397C0D">
        <w:rPr>
          <w:rFonts w:ascii="Cascadia Mono" w:hAnsi="Cascadia Mono" w:cs="Cascadia Mono"/>
          <w:color w:val="000000"/>
          <w:sz w:val="19"/>
          <w:szCs w:val="19"/>
          <w:lang w:val="en-US"/>
        </w:rPr>
        <w:t>&lt;</w:t>
      </w:r>
      <w:r w:rsidRPr="00397C0D">
        <w:rPr>
          <w:rFonts w:ascii="Cascadia Mono" w:hAnsi="Cascadia Mono" w:cs="Cascadia Mono"/>
          <w:color w:val="0000FF"/>
          <w:sz w:val="19"/>
          <w:szCs w:val="19"/>
          <w:lang w:val="en-US"/>
        </w:rPr>
        <w:t>int</w:t>
      </w:r>
      <w:r w:rsidRPr="00397C0D">
        <w:rPr>
          <w:rFonts w:ascii="Cascadia Mono" w:hAnsi="Cascadia Mono" w:cs="Cascadia Mono"/>
          <w:color w:val="000000"/>
          <w:sz w:val="19"/>
          <w:szCs w:val="19"/>
          <w:lang w:val="en-US"/>
        </w:rPr>
        <w:t xml:space="preserve">&gt; </w:t>
      </w:r>
      <w:r w:rsidRPr="00397C0D">
        <w:rPr>
          <w:rFonts w:ascii="Cascadia Mono" w:hAnsi="Cascadia Mono" w:cs="Cascadia Mono"/>
          <w:color w:val="808080"/>
          <w:sz w:val="19"/>
          <w:szCs w:val="19"/>
          <w:lang w:val="en-US"/>
        </w:rPr>
        <w:t>numeration</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child</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void</w:t>
      </w:r>
      <w:r w:rsidRPr="00397C0D">
        <w:rPr>
          <w:rFonts w:ascii="Cascadia Mono" w:hAnsi="Cascadia Mono" w:cs="Cascadia Mono"/>
          <w:color w:val="000000"/>
          <w:sz w:val="19"/>
          <w:szCs w:val="19"/>
          <w:lang w:val="en-US"/>
        </w:rPr>
        <w:t xml:space="preserve"> reduce();</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bool</w:t>
      </w:r>
      <w:r w:rsidRPr="00397C0D">
        <w:rPr>
          <w:rFonts w:ascii="Cascadia Mono" w:hAnsi="Cascadia Mono" w:cs="Cascadia Mono"/>
          <w:color w:val="000000"/>
          <w:sz w:val="19"/>
          <w:szCs w:val="19"/>
          <w:lang w:val="en-US"/>
        </w:rPr>
        <w:t xml:space="preserve"> isLeaf()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bool</w:t>
      </w:r>
      <w:r w:rsidRPr="00397C0D">
        <w:rPr>
          <w:rFonts w:ascii="Cascadia Mono" w:hAnsi="Cascadia Mono" w:cs="Cascadia Mono"/>
          <w:color w:val="000000"/>
          <w:sz w:val="19"/>
          <w:szCs w:val="19"/>
          <w:lang w:val="en-US"/>
        </w:rPr>
        <w:t xml:space="preserve"> childrenAreLeafs() </w:t>
      </w:r>
      <w:r w:rsidRPr="00397C0D">
        <w:rPr>
          <w:rFonts w:ascii="Cascadia Mono" w:hAnsi="Cascadia Mono" w:cs="Cascadia Mono"/>
          <w:color w:val="0000FF"/>
          <w:sz w:val="19"/>
          <w:szCs w:val="19"/>
          <w:lang w:val="en-US"/>
        </w:rPr>
        <w:t>const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chooseChild(</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 xml:space="preserve">* </w:t>
      </w:r>
      <w:r w:rsidRPr="00397C0D">
        <w:rPr>
          <w:rFonts w:ascii="Cascadia Mono" w:hAnsi="Cascadia Mono" w:cs="Cascadia Mono"/>
          <w:color w:val="808080"/>
          <w:sz w:val="19"/>
          <w:szCs w:val="19"/>
          <w:lang w:val="en-US"/>
        </w:rPr>
        <w:t>newObject</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FF"/>
          <w:sz w:val="19"/>
          <w:szCs w:val="19"/>
          <w:lang w:val="en-US"/>
        </w:rPr>
        <w:t>private</w:t>
      </w:r>
      <w:r w:rsidRPr="00397C0D">
        <w:rPr>
          <w:rFonts w:ascii="Cascadia Mono" w:hAnsi="Cascadia Mono" w:cs="Cascadia Mono"/>
          <w:color w:val="000000"/>
          <w:sz w:val="19"/>
          <w:szCs w:val="19"/>
          <w:lang w:val="en-US"/>
        </w:rPr>
        <w:t>:</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2B91AF"/>
          <w:sz w:val="19"/>
          <w:szCs w:val="19"/>
          <w:lang w:val="en-US"/>
        </w:rPr>
        <w:t>Parallelepiped</w:t>
      </w:r>
      <w:r w:rsidRPr="00397C0D">
        <w:rPr>
          <w:rFonts w:ascii="Cascadia Mono" w:hAnsi="Cascadia Mono" w:cs="Cascadia Mono"/>
          <w:color w:val="000000"/>
          <w:sz w:val="19"/>
          <w:szCs w:val="19"/>
          <w:lang w:val="en-US"/>
        </w:rPr>
        <w:t xml:space="preserve"> MBP_;</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string</w:t>
      </w:r>
      <w:r w:rsidRPr="00397C0D">
        <w:rPr>
          <w:rFonts w:ascii="Cascadia Mono" w:hAnsi="Cascadia Mono" w:cs="Cascadia Mono"/>
          <w:color w:val="000000"/>
          <w:sz w:val="19"/>
          <w:szCs w:val="19"/>
          <w:lang w:val="en-US"/>
        </w:rPr>
        <w:t xml:space="preserve"> description_;</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r>
      <w:r w:rsidRPr="00397C0D">
        <w:rPr>
          <w:rFonts w:ascii="Cascadia Mono" w:hAnsi="Cascadia Mono" w:cs="Cascadia Mono"/>
          <w:color w:val="0000FF"/>
          <w:sz w:val="19"/>
          <w:szCs w:val="19"/>
          <w:lang w:val="en-US"/>
        </w:rPr>
        <w:t>void</w:t>
      </w:r>
      <w:r w:rsidRPr="00397C0D">
        <w:rPr>
          <w:rFonts w:ascii="Cascadia Mono" w:hAnsi="Cascadia Mono" w:cs="Cascadia Mono"/>
          <w:color w:val="000000"/>
          <w:sz w:val="19"/>
          <w:szCs w:val="19"/>
          <w:lang w:val="en-US"/>
        </w:rPr>
        <w:t>* data_;</w:t>
      </w:r>
    </w:p>
    <w:p w:rsidR="00397C0D" w:rsidRP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7C0D">
        <w:rPr>
          <w:rFonts w:ascii="Cascadia Mono" w:hAnsi="Cascadia Mono" w:cs="Cascadia Mono"/>
          <w:color w:val="000000"/>
          <w:sz w:val="19"/>
          <w:szCs w:val="19"/>
          <w:lang w:val="en-US"/>
        </w:rPr>
        <w:tab/>
        <w:t>std::</w:t>
      </w:r>
      <w:r w:rsidRPr="00397C0D">
        <w:rPr>
          <w:rFonts w:ascii="Cascadia Mono" w:hAnsi="Cascadia Mono" w:cs="Cascadia Mono"/>
          <w:color w:val="2B91AF"/>
          <w:sz w:val="19"/>
          <w:szCs w:val="19"/>
          <w:lang w:val="en-US"/>
        </w:rPr>
        <w:t>vector</w:t>
      </w:r>
      <w:r w:rsidRPr="00397C0D">
        <w:rPr>
          <w:rFonts w:ascii="Cascadia Mono" w:hAnsi="Cascadia Mono" w:cs="Cascadia Mono"/>
          <w:color w:val="000000"/>
          <w:sz w:val="19"/>
          <w:szCs w:val="19"/>
          <w:lang w:val="en-US"/>
        </w:rPr>
        <w:t>&lt;</w:t>
      </w:r>
      <w:r w:rsidRPr="00397C0D">
        <w:rPr>
          <w:rFonts w:ascii="Cascadia Mono" w:hAnsi="Cascadia Mono" w:cs="Cascadia Mono"/>
          <w:color w:val="2B91AF"/>
          <w:sz w:val="19"/>
          <w:szCs w:val="19"/>
          <w:lang w:val="en-US"/>
        </w:rPr>
        <w:t>Node</w:t>
      </w:r>
      <w:r w:rsidRPr="00397C0D">
        <w:rPr>
          <w:rFonts w:ascii="Cascadia Mono" w:hAnsi="Cascadia Mono" w:cs="Cascadia Mono"/>
          <w:color w:val="000000"/>
          <w:sz w:val="19"/>
          <w:szCs w:val="19"/>
          <w:lang w:val="en-US"/>
        </w:rPr>
        <w:t>*&gt; children_;</w:t>
      </w:r>
    </w:p>
    <w:p w:rsidR="00397C0D" w:rsidRDefault="00397C0D" w:rsidP="00397C0D">
      <w:pPr>
        <w:autoSpaceDE w:val="0"/>
        <w:autoSpaceDN w:val="0"/>
        <w:adjustRightInd w:val="0"/>
        <w:spacing w:line="240" w:lineRule="auto"/>
        <w:ind w:firstLine="0"/>
        <w:jc w:val="left"/>
        <w:rPr>
          <w:rFonts w:ascii="Cascadia Mono" w:hAnsi="Cascadia Mono" w:cs="Cascadia Mono"/>
          <w:color w:val="000000"/>
          <w:sz w:val="19"/>
          <w:szCs w:val="19"/>
        </w:rPr>
      </w:pPr>
      <w:r w:rsidRPr="00397C0D">
        <w:rPr>
          <w:rFonts w:ascii="Cascadia Mono" w:hAnsi="Cascadia Mono" w:cs="Cascadia Mono"/>
          <w:color w:val="000000"/>
          <w:sz w:val="19"/>
          <w:szCs w:val="19"/>
          <w:lang w:val="en-US"/>
        </w:rPr>
        <w:tab/>
      </w:r>
      <w:r>
        <w:rPr>
          <w:rFonts w:ascii="Cascadia Mono" w:hAnsi="Cascadia Mono" w:cs="Cascadia Mono"/>
          <w:color w:val="2B91AF"/>
          <w:sz w:val="19"/>
          <w:szCs w:val="19"/>
        </w:rPr>
        <w:t>Node</w:t>
      </w:r>
      <w:r>
        <w:rPr>
          <w:rFonts w:ascii="Cascadia Mono" w:hAnsi="Cascadia Mono" w:cs="Cascadia Mono"/>
          <w:color w:val="000000"/>
          <w:sz w:val="19"/>
          <w:szCs w:val="19"/>
        </w:rPr>
        <w:t>* parent_;</w:t>
      </w:r>
    </w:p>
    <w:p w:rsidR="00397C0D" w:rsidRDefault="00397C0D" w:rsidP="00397C0D">
      <w:pPr>
        <w:jc w:val="left"/>
        <w:rPr>
          <w:rFonts w:ascii="Cascadia Mono" w:hAnsi="Cascadia Mono" w:cs="Cascadia Mono"/>
          <w:color w:val="000000"/>
          <w:sz w:val="19"/>
          <w:szCs w:val="19"/>
        </w:rPr>
      </w:pPr>
      <w:r>
        <w:rPr>
          <w:rFonts w:ascii="Cascadia Mono" w:hAnsi="Cascadia Mono" w:cs="Cascadia Mono"/>
          <w:color w:val="000000"/>
          <w:sz w:val="19"/>
          <w:szCs w:val="19"/>
        </w:rPr>
        <w:t>};</w:t>
      </w:r>
    </w:p>
    <w:p w:rsidR="00397C0D" w:rsidRDefault="00397C0D" w:rsidP="00397C0D">
      <w:pPr>
        <w:pStyle w:val="3"/>
      </w:pPr>
      <w:bookmarkStart w:id="23" w:name="_Toc106910479"/>
      <w:r>
        <w:t>2.3.2. Дерево</w:t>
      </w:r>
      <w:bookmarkEnd w:id="23"/>
    </w:p>
    <w:p w:rsidR="002B6F09" w:rsidRDefault="002B6F09" w:rsidP="002B6F09">
      <w:r>
        <w:t>Интерфейс дерева представлен в листинге 4.</w:t>
      </w:r>
    </w:p>
    <w:p w:rsidR="00397C0D" w:rsidRPr="00AF7399" w:rsidRDefault="002B6F09" w:rsidP="002B6F09">
      <w:pPr>
        <w:jc w:val="right"/>
        <w:rPr>
          <w:i/>
          <w:lang w:val="en-US"/>
        </w:rPr>
      </w:pPr>
      <w:r w:rsidRPr="002F773D">
        <w:rPr>
          <w:i/>
        </w:rPr>
        <w:t>Листинг</w:t>
      </w:r>
      <w:r w:rsidRPr="00AF7399">
        <w:rPr>
          <w:i/>
          <w:lang w:val="en-US"/>
        </w:rPr>
        <w:t xml:space="preserve"> 4</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#pragma</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once</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#define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6F008A"/>
          <w:sz w:val="19"/>
          <w:szCs w:val="19"/>
          <w:lang w:val="en-US"/>
        </w:rPr>
        <w:t>DEBUG</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#include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A31515"/>
          <w:sz w:val="19"/>
          <w:szCs w:val="19"/>
          <w:lang w:val="en-US"/>
        </w:rPr>
        <w:t>"Node.h"</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#include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A31515"/>
          <w:sz w:val="19"/>
          <w:szCs w:val="19"/>
          <w:lang w:val="en-US"/>
        </w:rPr>
        <w:t>&lt;stack&gt;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#define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6F008A"/>
          <w:sz w:val="19"/>
          <w:szCs w:val="19"/>
          <w:lang w:val="en-US"/>
        </w:rPr>
        <w:t>CHILDREN_MAX_COUNT</w:t>
      </w:r>
      <w:r w:rsidRPr="00AF7399">
        <w:rPr>
          <w:rFonts w:ascii="Cascadia Mono" w:hAnsi="Cascadia Mono" w:cs="Cascadia Mono"/>
          <w:color w:val="000000"/>
          <w:sz w:val="19"/>
          <w:szCs w:val="19"/>
          <w:lang w:val="en-US"/>
        </w:rPr>
        <w:t xml:space="preserve"> 5</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#define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6F008A"/>
          <w:sz w:val="19"/>
          <w:szCs w:val="19"/>
          <w:lang w:val="en-US"/>
        </w:rPr>
        <w:t>CHILDREN_MIN_COUNT</w:t>
      </w:r>
      <w:r w:rsidRPr="00AF7399">
        <w:rPr>
          <w:rFonts w:ascii="Cascadia Mono" w:hAnsi="Cascadia Mono" w:cs="Cascadia Mono"/>
          <w:color w:val="000000"/>
          <w:sz w:val="19"/>
          <w:szCs w:val="19"/>
          <w:lang w:val="en-US"/>
        </w:rPr>
        <w:t xml:space="preserve"> 2</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class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TDRtree</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friend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class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private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public</w:t>
      </w:r>
      <w:r w:rsidRPr="00AF7399">
        <w:rPr>
          <w:rFonts w:ascii="Cascadia Mono" w:hAnsi="Cascadia Mono" w:cs="Cascadia Mono"/>
          <w:color w:val="000000"/>
          <w:sz w:val="19"/>
          <w:szCs w:val="19"/>
          <w:lang w:val="en-US"/>
        </w:rPr>
        <w:t>:</w:t>
      </w: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0000"/>
          <w:sz w:val="19"/>
          <w:szCs w:val="19"/>
        </w:rPr>
        <w:t>TDRtree();</w:t>
      </w: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t>~TDRtree();</w:t>
      </w: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Добавляет новый объект в дерево</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add(std::</w:t>
      </w:r>
      <w:r w:rsidRPr="00AF7399">
        <w:rPr>
          <w:rFonts w:ascii="Cascadia Mono" w:hAnsi="Cascadia Mono" w:cs="Cascadia Mono"/>
          <w:color w:val="2B91AF"/>
          <w:sz w:val="19"/>
          <w:szCs w:val="19"/>
          <w:lang w:val="en-US"/>
        </w:rPr>
        <w:t>string</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description</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data</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MBP</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массив узлов, которые содержат данную точку</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000000"/>
          <w:sz w:val="19"/>
          <w:szCs w:val="19"/>
          <w:lang w:val="en-US"/>
        </w:rPr>
        <w:t>std::</w:t>
      </w:r>
      <w:r w:rsidRPr="00AF7399">
        <w:rPr>
          <w:rFonts w:ascii="Cascadia Mono" w:hAnsi="Cascadia Mono" w:cs="Cascadia Mono"/>
          <w:color w:val="2B91AF"/>
          <w:sz w:val="19"/>
          <w:szCs w:val="19"/>
          <w:lang w:val="en-US"/>
        </w:rPr>
        <w:t>vector</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*&gt; pointSearch(</w:t>
      </w:r>
      <w:r w:rsidRPr="00AF7399">
        <w:rPr>
          <w:rFonts w:ascii="Cascadia Mono" w:hAnsi="Cascadia Mono" w:cs="Cascadia Mono"/>
          <w:color w:val="2B91AF"/>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8000"/>
          <w:sz w:val="19"/>
          <w:szCs w:val="19"/>
        </w:rPr>
        <w:t>// Возвращает массив узлов, которые перекрываются данной областью</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000000"/>
          <w:sz w:val="19"/>
          <w:szCs w:val="19"/>
          <w:lang w:val="en-US"/>
        </w:rPr>
        <w:t>std::</w:t>
      </w:r>
      <w:r w:rsidRPr="00AF7399">
        <w:rPr>
          <w:rFonts w:ascii="Cascadia Mono" w:hAnsi="Cascadia Mono" w:cs="Cascadia Mono"/>
          <w:color w:val="2B91AF"/>
          <w:sz w:val="19"/>
          <w:szCs w:val="19"/>
          <w:lang w:val="en-US"/>
        </w:rPr>
        <w:t>vector</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*&gt; rangeSearch(</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Поиск</w:t>
      </w:r>
      <w:r w:rsidRPr="00AF73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ближайших</w:t>
      </w:r>
      <w:r w:rsidRPr="00AF73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соседей</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t>std::</w:t>
      </w:r>
      <w:r w:rsidRPr="00AF7399">
        <w:rPr>
          <w:rFonts w:ascii="Cascadia Mono" w:hAnsi="Cascadia Mono" w:cs="Cascadia Mono"/>
          <w:color w:val="2B91AF"/>
          <w:sz w:val="19"/>
          <w:szCs w:val="19"/>
          <w:lang w:val="en-US"/>
        </w:rPr>
        <w:t>vector</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*&gt; closestNeighbours(</w:t>
      </w:r>
      <w:r w:rsidRPr="00AF7399">
        <w:rPr>
          <w:rFonts w:ascii="Cascadia Mono" w:hAnsi="Cascadia Mono" w:cs="Cascadia Mono"/>
          <w:color w:val="2B91AF"/>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max</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8000"/>
          <w:sz w:val="19"/>
          <w:szCs w:val="19"/>
        </w:rPr>
        <w:t>// Поиск конкретного узла по названию и региону</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find(std::</w:t>
      </w:r>
      <w:r w:rsidRPr="00AF7399">
        <w:rPr>
          <w:rFonts w:ascii="Cascadia Mono" w:hAnsi="Cascadia Mono" w:cs="Cascadia Mono"/>
          <w:color w:val="2B91AF"/>
          <w:sz w:val="19"/>
          <w:szCs w:val="19"/>
          <w:lang w:val="en-US"/>
        </w:rPr>
        <w:t>string</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description</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MBP</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8000"/>
          <w:sz w:val="19"/>
          <w:szCs w:val="19"/>
        </w:rPr>
        <w:t>// Удаление заданного узла со всеми потомками</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del(std::</w:t>
      </w:r>
      <w:r w:rsidRPr="00AF7399">
        <w:rPr>
          <w:rFonts w:ascii="Cascadia Mono" w:hAnsi="Cascadia Mono" w:cs="Cascadia Mono"/>
          <w:color w:val="2B91AF"/>
          <w:sz w:val="19"/>
          <w:szCs w:val="19"/>
          <w:lang w:val="en-US"/>
        </w:rPr>
        <w:t>string</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description</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MBP</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friend</w:t>
      </w:r>
      <w:r w:rsidRPr="00AF7399">
        <w:rPr>
          <w:rFonts w:ascii="Cascadia Mono" w:hAnsi="Cascadia Mono" w:cs="Cascadia Mono"/>
          <w:color w:val="000000"/>
          <w:sz w:val="19"/>
          <w:szCs w:val="19"/>
          <w:lang w:val="en-US"/>
        </w:rPr>
        <w:t xml:space="preserve"> std::</w:t>
      </w:r>
      <w:r w:rsidRPr="00AF7399">
        <w:rPr>
          <w:rFonts w:ascii="Cascadia Mono" w:hAnsi="Cascadia Mono" w:cs="Cascadia Mono"/>
          <w:color w:val="2B91AF"/>
          <w:sz w:val="19"/>
          <w:szCs w:val="19"/>
          <w:lang w:val="en-US"/>
        </w:rPr>
        <w:t>ostream</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0000FF"/>
          <w:sz w:val="19"/>
          <w:szCs w:val="19"/>
          <w:lang w:val="en-US"/>
        </w:rPr>
        <w:t>operator</w:t>
      </w:r>
      <w:r w:rsidRPr="00AF7399">
        <w:rPr>
          <w:rFonts w:ascii="Cascadia Mono" w:hAnsi="Cascadia Mono" w:cs="Cascadia Mono"/>
          <w:color w:val="008080"/>
          <w:sz w:val="19"/>
          <w:szCs w:val="19"/>
          <w:lang w:val="en-US"/>
        </w:rPr>
        <w:t xml:space="preserve"> </w:t>
      </w:r>
      <w:r w:rsidRPr="00AF7399">
        <w:rPr>
          <w:rFonts w:ascii="Cascadia Mono" w:hAnsi="Cascadia Mono" w:cs="Cascadia Mono"/>
          <w:color w:val="000000"/>
          <w:sz w:val="19"/>
          <w:szCs w:val="19"/>
          <w:lang w:val="en-US"/>
        </w:rPr>
        <w:t>&lt;&lt; (std::</w:t>
      </w:r>
      <w:r w:rsidRPr="00AF7399">
        <w:rPr>
          <w:rFonts w:ascii="Cascadia Mono" w:hAnsi="Cascadia Mono" w:cs="Cascadia Mono"/>
          <w:color w:val="2B91AF"/>
          <w:sz w:val="19"/>
          <w:szCs w:val="19"/>
          <w:lang w:val="en-US"/>
        </w:rPr>
        <w:t>ostream</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out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TDRtree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&amp;);</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private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replace(</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old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n1</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n2</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choose(</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newObject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chooseNode(</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newObject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cluster(</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 std::</w:t>
      </w:r>
      <w:r w:rsidRPr="00AF7399">
        <w:rPr>
          <w:rFonts w:ascii="Cascadia Mono" w:hAnsi="Cascadia Mono" w:cs="Cascadia Mono"/>
          <w:color w:val="2B91AF"/>
          <w:sz w:val="19"/>
          <w:szCs w:val="19"/>
          <w:lang w:val="en-US"/>
        </w:rPr>
        <w:t>string</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description</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MBP</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cluster(</w:t>
      </w:r>
      <w:r w:rsidRPr="00AF7399">
        <w:rPr>
          <w:rFonts w:ascii="Cascadia Mono" w:hAnsi="Cascadia Mono" w:cs="Cascadia Mono"/>
          <w:color w:val="2B91AF"/>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 std::</w:t>
      </w:r>
      <w:r w:rsidRPr="00AF7399">
        <w:rPr>
          <w:rFonts w:ascii="Cascadia Mono" w:hAnsi="Cascadia Mono" w:cs="Cascadia Mono"/>
          <w:color w:val="2B91AF"/>
          <w:sz w:val="19"/>
          <w:szCs w:val="19"/>
          <w:lang w:val="en-US"/>
        </w:rPr>
        <w:t>stack</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*&gt;* </w:t>
      </w:r>
      <w:r w:rsidRPr="00AF7399">
        <w:rPr>
          <w:rFonts w:ascii="Cascadia Mono" w:hAnsi="Cascadia Mono" w:cs="Cascadia Mono"/>
          <w:color w:val="808080"/>
          <w:sz w:val="19"/>
          <w:szCs w:val="19"/>
          <w:lang w:val="en-US"/>
        </w:rPr>
        <w:t>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cluster(</w:t>
      </w:r>
      <w:r w:rsidRPr="00AF7399">
        <w:rPr>
          <w:rFonts w:ascii="Cascadia Mono" w:hAnsi="Cascadia Mono" w:cs="Cascadia Mono"/>
          <w:color w:val="2B91AF"/>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parallelepiped</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 std::</w:t>
      </w:r>
      <w:r w:rsidRPr="00AF7399">
        <w:rPr>
          <w:rFonts w:ascii="Cascadia Mono" w:hAnsi="Cascadia Mono" w:cs="Cascadia Mono"/>
          <w:color w:val="2B91AF"/>
          <w:sz w:val="19"/>
          <w:szCs w:val="19"/>
          <w:lang w:val="en-US"/>
        </w:rPr>
        <w:t>stack</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*&gt;* </w:t>
      </w:r>
      <w:r w:rsidRPr="00AF7399">
        <w:rPr>
          <w:rFonts w:ascii="Cascadia Mono" w:hAnsi="Cascadia Mono" w:cs="Cascadia Mono"/>
          <w:color w:val="808080"/>
          <w:sz w:val="19"/>
          <w:szCs w:val="19"/>
          <w:lang w:val="en-US"/>
        </w:rPr>
        <w:t>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cluster(</w:t>
      </w:r>
      <w:r w:rsidRPr="00AF7399">
        <w:rPr>
          <w:rFonts w:ascii="Cascadia Mono" w:hAnsi="Cascadia Mono" w:cs="Cascadia Mono"/>
          <w:color w:val="2B91AF"/>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 xml:space="preserve">&amp; </w:t>
      </w:r>
      <w:r w:rsidRPr="00AF7399">
        <w:rPr>
          <w:rFonts w:ascii="Cascadia Mono" w:hAnsi="Cascadia Mono" w:cs="Cascadia Mono"/>
          <w:color w:val="808080"/>
          <w:sz w:val="19"/>
          <w:szCs w:val="19"/>
          <w:lang w:val="en-US"/>
        </w:rPr>
        <w:t>point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 std::</w:t>
      </w:r>
      <w:r w:rsidRPr="00AF7399">
        <w:rPr>
          <w:rFonts w:ascii="Cascadia Mono" w:hAnsi="Cascadia Mono" w:cs="Cascadia Mono"/>
          <w:color w:val="2B91AF"/>
          <w:sz w:val="19"/>
          <w:szCs w:val="19"/>
          <w:lang w:val="en-US"/>
        </w:rPr>
        <w:t>vector</w:t>
      </w:r>
      <w:r w:rsidRPr="00AF7399">
        <w:rPr>
          <w:rFonts w:ascii="Cascadia Mono" w:hAnsi="Cascadia Mono" w:cs="Cascadia Mono"/>
          <w:color w:val="000000"/>
          <w:sz w:val="19"/>
          <w:szCs w:val="19"/>
          <w:lang w:val="en-US"/>
        </w:rPr>
        <w:t>&lt;</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*&gt;* </w:t>
      </w:r>
      <w:r w:rsidRPr="00AF7399">
        <w:rPr>
          <w:rFonts w:ascii="Cascadia Mono" w:hAnsi="Cascadia Mono" w:cs="Cascadia Mono"/>
          <w:color w:val="808080"/>
          <w:sz w:val="19"/>
          <w:szCs w:val="19"/>
          <w:lang w:val="en-US"/>
        </w:rPr>
        <w:t>nodes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max</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int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count</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const</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sidRPr="00AF7399">
        <w:rPr>
          <w:rFonts w:ascii="Cascadia Mono" w:hAnsi="Cascadia Mono" w:cs="Cascadia Mono"/>
          <w:color w:val="000000"/>
          <w:sz w:val="19"/>
          <w:szCs w:val="19"/>
          <w:lang w:val="en-US"/>
        </w:rPr>
        <w:tab/>
      </w:r>
      <w:r>
        <w:rPr>
          <w:rFonts w:ascii="Cascadia Mono" w:hAnsi="Cascadia Mono" w:cs="Cascadia Mono"/>
          <w:color w:val="008000"/>
          <w:sz w:val="19"/>
          <w:szCs w:val="19"/>
        </w:rPr>
        <w:t>// Производит разбиение узла на два других узла</w:t>
      </w: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split(</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Производит оптимальное сращивание узла с другим узлом</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merge(</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normalize(</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del(</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node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void</w:t>
      </w:r>
      <w:r w:rsidRPr="00AF7399">
        <w:rPr>
          <w:rFonts w:ascii="Cascadia Mono" w:hAnsi="Cascadia Mono" w:cs="Cascadia Mono"/>
          <w:color w:val="000000"/>
          <w:sz w:val="19"/>
          <w:szCs w:val="19"/>
          <w:lang w:val="en-US"/>
        </w:rPr>
        <w:t xml:space="preserve"> redirection(</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was</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808080"/>
          <w:sz w:val="19"/>
          <w:szCs w:val="19"/>
          <w:lang w:val="en-US"/>
        </w:rPr>
        <w:t>now</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private</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2B91AF"/>
          <w:sz w:val="19"/>
          <w:szCs w:val="19"/>
          <w:lang w:val="en-US"/>
        </w:rPr>
        <w:t>Node</w:t>
      </w:r>
      <w:r w:rsidRPr="00AF7399">
        <w:rPr>
          <w:rFonts w:ascii="Cascadia Mono" w:hAnsi="Cascadia Mono" w:cs="Cascadia Mono"/>
          <w:color w:val="000000"/>
          <w:sz w:val="19"/>
          <w:szCs w:val="19"/>
          <w:lang w:val="en-US"/>
        </w:rPr>
        <w:t>* root_;</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#ifdef</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6F008A"/>
          <w:sz w:val="19"/>
          <w:szCs w:val="19"/>
          <w:lang w:val="en-US"/>
        </w:rPr>
        <w:t>DEBUG</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int</w:t>
      </w:r>
      <w:r w:rsidRPr="00AF7399">
        <w:rPr>
          <w:rFonts w:ascii="Cascadia Mono" w:hAnsi="Cascadia Mono" w:cs="Cascadia Mono"/>
          <w:color w:val="000000"/>
          <w:sz w:val="19"/>
          <w:szCs w:val="19"/>
          <w:lang w:val="en-US"/>
        </w:rPr>
        <w:t xml:space="preserve"> N_;</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FF"/>
          <w:sz w:val="19"/>
          <w:szCs w:val="19"/>
          <w:lang w:val="en-US"/>
        </w:rPr>
        <w:t>public</w:t>
      </w:r>
      <w:r w:rsidRPr="00AF7399">
        <w:rPr>
          <w:rFonts w:ascii="Cascadia Mono" w:hAnsi="Cascadia Mono" w:cs="Cascadia Mono"/>
          <w:color w:val="000000"/>
          <w:sz w:val="19"/>
          <w:szCs w:val="19"/>
          <w:lang w:val="en-US"/>
        </w:rPr>
        <w:t>:</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000000"/>
          <w:sz w:val="19"/>
          <w:szCs w:val="19"/>
          <w:lang w:val="en-US"/>
        </w:rPr>
        <w:tab/>
      </w:r>
      <w:r w:rsidRPr="00AF7399">
        <w:rPr>
          <w:rFonts w:ascii="Cascadia Mono" w:hAnsi="Cascadia Mono" w:cs="Cascadia Mono"/>
          <w:color w:val="0000FF"/>
          <w:sz w:val="19"/>
          <w:szCs w:val="19"/>
          <w:lang w:val="en-US"/>
        </w:rPr>
        <w:t>static</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00FF"/>
          <w:sz w:val="19"/>
          <w:szCs w:val="19"/>
          <w:lang w:val="en-US"/>
        </w:rPr>
        <w:t>int</w:t>
      </w:r>
      <w:r w:rsidRPr="00AF7399">
        <w:rPr>
          <w:rFonts w:ascii="Cascadia Mono" w:hAnsi="Cascadia Mono" w:cs="Cascadia Mono"/>
          <w:color w:val="000000"/>
          <w:sz w:val="19"/>
          <w:szCs w:val="19"/>
          <w:lang w:val="en-US"/>
        </w:rPr>
        <w:t xml:space="preserve"> operations;</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AF7399">
        <w:rPr>
          <w:rFonts w:ascii="Cascadia Mono" w:hAnsi="Cascadia Mono" w:cs="Cascadia Mono"/>
          <w:color w:val="808080"/>
          <w:sz w:val="19"/>
          <w:szCs w:val="19"/>
          <w:lang w:val="en-US"/>
        </w:rPr>
        <w:t>#endif</w:t>
      </w:r>
      <w:r w:rsidRPr="00AF7399">
        <w:rPr>
          <w:rFonts w:ascii="Cascadia Mono" w:hAnsi="Cascadia Mono" w:cs="Cascadia Mono"/>
          <w:color w:val="000000"/>
          <w:sz w:val="19"/>
          <w:szCs w:val="19"/>
          <w:lang w:val="en-US"/>
        </w:rPr>
        <w:t xml:space="preserve"> </w:t>
      </w:r>
      <w:r w:rsidRPr="00AF7399">
        <w:rPr>
          <w:rFonts w:ascii="Cascadia Mono" w:hAnsi="Cascadia Mono" w:cs="Cascadia Mono"/>
          <w:color w:val="008000"/>
          <w:sz w:val="19"/>
          <w:szCs w:val="19"/>
          <w:lang w:val="en-US"/>
        </w:rPr>
        <w:t>// DEBUG</w:t>
      </w:r>
    </w:p>
    <w:p w:rsidR="00AF7399" w:rsidRP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AF7399" w:rsidRDefault="00AF7399" w:rsidP="00AF73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rsidR="002B6F09" w:rsidRPr="00397C0D" w:rsidRDefault="002B6F09" w:rsidP="002B6F09"/>
    <w:p w:rsidR="00E026FA" w:rsidRDefault="0062298A" w:rsidP="00015A20">
      <w:pPr>
        <w:pStyle w:val="1"/>
      </w:pPr>
      <w:bookmarkStart w:id="24" w:name="_Toc106910480"/>
      <w:r>
        <w:lastRenderedPageBreak/>
        <w:t xml:space="preserve">3. </w:t>
      </w:r>
      <w:r w:rsidR="00015A20">
        <w:t>Тестирование</w:t>
      </w:r>
      <w:bookmarkEnd w:id="24"/>
    </w:p>
    <w:p w:rsidR="0062298A" w:rsidRDefault="003F7D2C" w:rsidP="003F7D2C">
      <w:r>
        <w:t>Для упрощения процесса тестирования были написаны вспомогательные функции, в которых автоматически строятся разные варианты дерева, после чего можно исследовать ту или иную конфигурацию.</w:t>
      </w:r>
    </w:p>
    <w:p w:rsidR="003F7D2C" w:rsidRDefault="003F7D2C" w:rsidP="003F7D2C">
      <w:r>
        <w:t xml:space="preserve">Также в код были добавлены сегменты, которые активны при определённом макросе </w:t>
      </w:r>
      <w:r>
        <w:rPr>
          <w:lang w:val="en-US"/>
        </w:rPr>
        <w:t>DEBUG</w:t>
      </w:r>
      <w:r>
        <w:t>, необходимые для тестирования и отладки дерева. Они показывают количество листьев в дереве и количество обращений к любым узлам дерева за одну операцию.</w:t>
      </w:r>
    </w:p>
    <w:p w:rsidR="003F7D2C" w:rsidRDefault="00BA28BA" w:rsidP="00BA28BA">
      <w:pPr>
        <w:pStyle w:val="2"/>
      </w:pPr>
      <w:bookmarkStart w:id="25" w:name="_Toc106910481"/>
      <w:r>
        <w:t>3.1. Первый набор данных.</w:t>
      </w:r>
      <w:bookmarkEnd w:id="25"/>
    </w:p>
    <w:p w:rsidR="00610AEF" w:rsidRDefault="00610AEF" w:rsidP="00610AEF">
      <w:pPr>
        <w:pStyle w:val="3"/>
      </w:pPr>
      <w:bookmarkStart w:id="26" w:name="_Toc106910482"/>
      <w:r>
        <w:t>3.1.1. Построение</w:t>
      </w:r>
      <w:bookmarkEnd w:id="26"/>
    </w:p>
    <w:p w:rsidR="00BA28BA" w:rsidRDefault="00580682" w:rsidP="00BA28BA">
      <w:r>
        <w:t xml:space="preserve">Первый набор данных представляет собой </w:t>
      </w:r>
      <w:r w:rsidR="00CF31AE">
        <w:t>набор хаотичных объектов в трёхмерном пространстве, служит скорее для того, чтобы определить правильность построения дерева. Этот набор добавляется в дерево функцией, представленной в листинге 5.</w:t>
      </w:r>
    </w:p>
    <w:p w:rsidR="00CF31AE" w:rsidRPr="00CF31AE" w:rsidRDefault="00CF31AE" w:rsidP="00CF31AE">
      <w:pPr>
        <w:jc w:val="right"/>
        <w:rPr>
          <w:i/>
        </w:rPr>
      </w:pPr>
      <w:r w:rsidRPr="00CF31AE">
        <w:rPr>
          <w:i/>
        </w:rPr>
        <w:t>Листинг 5</w:t>
      </w:r>
    </w:p>
    <w:p w:rsidR="00CF31AE" w:rsidRPr="00907A12"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A12">
        <w:rPr>
          <w:rFonts w:ascii="Cascadia Mono" w:hAnsi="Cascadia Mono" w:cs="Cascadia Mono"/>
          <w:color w:val="0000FF"/>
          <w:sz w:val="19"/>
          <w:szCs w:val="19"/>
          <w:lang w:val="en-US"/>
        </w:rPr>
        <w:t>void</w:t>
      </w:r>
      <w:r w:rsidRPr="00907A12">
        <w:rPr>
          <w:rFonts w:ascii="Cascadia Mono" w:hAnsi="Cascadia Mono" w:cs="Cascadia Mono"/>
          <w:color w:val="000000"/>
          <w:sz w:val="19"/>
          <w:szCs w:val="19"/>
          <w:lang w:val="en-US"/>
        </w:rPr>
        <w:t xml:space="preserve"> firstSet(</w:t>
      </w:r>
      <w:r w:rsidRPr="00907A12">
        <w:rPr>
          <w:rFonts w:ascii="Cascadia Mono" w:hAnsi="Cascadia Mono" w:cs="Cascadia Mono"/>
          <w:color w:val="2B91AF"/>
          <w:sz w:val="19"/>
          <w:szCs w:val="19"/>
          <w:lang w:val="en-US"/>
        </w:rPr>
        <w:t>TDRtree</w:t>
      </w:r>
      <w:r w:rsidRPr="00907A12">
        <w:rPr>
          <w:rFonts w:ascii="Cascadia Mono" w:hAnsi="Cascadia Mono" w:cs="Cascadia Mono"/>
          <w:color w:val="000000"/>
          <w:sz w:val="19"/>
          <w:szCs w:val="19"/>
          <w:lang w:val="en-US"/>
        </w:rPr>
        <w:t xml:space="preserve">&amp; </w:t>
      </w:r>
      <w:r w:rsidRPr="00907A12">
        <w:rPr>
          <w:rFonts w:ascii="Cascadia Mono" w:hAnsi="Cascadia Mono" w:cs="Cascadia Mono"/>
          <w:color w:val="808080"/>
          <w:sz w:val="19"/>
          <w:szCs w:val="19"/>
          <w:lang w:val="en-US"/>
        </w:rPr>
        <w:t>tree</w:t>
      </w:r>
      <w:r w:rsidRPr="00907A12">
        <w:rPr>
          <w:rFonts w:ascii="Cascadia Mono" w:hAnsi="Cascadia Mono" w:cs="Cascadia Mono"/>
          <w:color w:val="000000"/>
          <w:sz w:val="19"/>
          <w:szCs w:val="19"/>
          <w:lang w:val="en-US"/>
        </w:rPr>
        <w:t>)</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"A"</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(12, 25, 10), 10, 10, 5));</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"B"</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(-5, 5, 5), 3, 3, 3));</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"C"</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(-40, -30, -50), 15, 10, 8));</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"D"</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(50, 60, 50), 20, 30, 15));</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"E"</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(80, -50, -5), 17, 8, 21));</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"F"</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(25, 50, 10), 5, 5, 10));</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"G"</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(0, -40, 0), 20, 15, 25));</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"H"</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(50, 8, 0), 5, 5, 10));</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"I"</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(20, 5, -6), 11, 7, 12));</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.add(</w:t>
      </w:r>
      <w:r w:rsidRPr="00CF31AE">
        <w:rPr>
          <w:rFonts w:ascii="Cascadia Mono" w:hAnsi="Cascadia Mono" w:cs="Cascadia Mono"/>
          <w:color w:val="A31515"/>
          <w:sz w:val="19"/>
          <w:szCs w:val="19"/>
          <w:lang w:val="en-US"/>
        </w:rPr>
        <w:t>"J"</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0000FF"/>
          <w:sz w:val="19"/>
          <w:szCs w:val="19"/>
          <w:lang w:val="en-US"/>
        </w:rPr>
        <w:t>nullptr</w:t>
      </w:r>
      <w:r w:rsidRPr="00CF31AE">
        <w:rPr>
          <w:rFonts w:ascii="Cascadia Mono" w:hAnsi="Cascadia Mono" w:cs="Cascadia Mono"/>
          <w:color w:val="000000"/>
          <w:sz w:val="19"/>
          <w:szCs w:val="19"/>
          <w:lang w:val="en-US"/>
        </w:rPr>
        <w:t xml:space="preserve">, </w:t>
      </w:r>
      <w:r w:rsidRPr="00CF31AE">
        <w:rPr>
          <w:rFonts w:ascii="Cascadia Mono" w:hAnsi="Cascadia Mono" w:cs="Cascadia Mono"/>
          <w:color w:val="2B91AF"/>
          <w:sz w:val="19"/>
          <w:szCs w:val="19"/>
          <w:lang w:val="en-US"/>
        </w:rPr>
        <w:t>Parallelepiped</w:t>
      </w:r>
      <w:r w:rsidRPr="00CF31AE">
        <w:rPr>
          <w:rFonts w:ascii="Cascadia Mono" w:hAnsi="Cascadia Mono" w:cs="Cascadia Mono"/>
          <w:color w:val="000000"/>
          <w:sz w:val="19"/>
          <w:szCs w:val="19"/>
          <w:lang w:val="en-US"/>
        </w:rPr>
        <w:t>(</w:t>
      </w:r>
      <w:r w:rsidRPr="00CF31AE">
        <w:rPr>
          <w:rFonts w:ascii="Cascadia Mono" w:hAnsi="Cascadia Mono" w:cs="Cascadia Mono"/>
          <w:color w:val="2B91AF"/>
          <w:sz w:val="19"/>
          <w:szCs w:val="19"/>
          <w:lang w:val="en-US"/>
        </w:rPr>
        <w:t>Point</w:t>
      </w:r>
      <w:r w:rsidRPr="00CF31AE">
        <w:rPr>
          <w:rFonts w:ascii="Cascadia Mono" w:hAnsi="Cascadia Mono" w:cs="Cascadia Mono"/>
          <w:color w:val="000000"/>
          <w:sz w:val="19"/>
          <w:szCs w:val="19"/>
          <w:lang w:val="en-US"/>
        </w:rPr>
        <w:t>(30, 30, 40), 10, 15, 10));</w:t>
      </w:r>
    </w:p>
    <w:p w:rsidR="00CF31AE" w:rsidRPr="00CF31AE" w:rsidRDefault="00CF31AE" w:rsidP="00CF31AE">
      <w:pPr>
        <w:autoSpaceDE w:val="0"/>
        <w:autoSpaceDN w:val="0"/>
        <w:adjustRightInd w:val="0"/>
        <w:spacing w:line="240" w:lineRule="auto"/>
        <w:ind w:firstLine="0"/>
        <w:jc w:val="left"/>
        <w:rPr>
          <w:rFonts w:ascii="Cascadia Mono" w:hAnsi="Cascadia Mono" w:cs="Cascadia Mono"/>
          <w:color w:val="000000"/>
          <w:sz w:val="19"/>
          <w:szCs w:val="19"/>
          <w:lang w:val="en-US"/>
        </w:rPr>
      </w:pPr>
      <w:r w:rsidRPr="00CF31AE">
        <w:rPr>
          <w:rFonts w:ascii="Cascadia Mono" w:hAnsi="Cascadia Mono" w:cs="Cascadia Mono"/>
          <w:color w:val="000000"/>
          <w:sz w:val="19"/>
          <w:szCs w:val="19"/>
          <w:lang w:val="en-US"/>
        </w:rPr>
        <w:tab/>
        <w:t xml:space="preserve">std::cout &lt;&lt; </w:t>
      </w:r>
      <w:r w:rsidRPr="00CF31AE">
        <w:rPr>
          <w:rFonts w:ascii="Cascadia Mono" w:hAnsi="Cascadia Mono" w:cs="Cascadia Mono"/>
          <w:color w:val="808080"/>
          <w:sz w:val="19"/>
          <w:szCs w:val="19"/>
          <w:lang w:val="en-US"/>
        </w:rPr>
        <w:t>tree</w:t>
      </w:r>
      <w:r w:rsidRPr="00CF31AE">
        <w:rPr>
          <w:rFonts w:ascii="Cascadia Mono" w:hAnsi="Cascadia Mono" w:cs="Cascadia Mono"/>
          <w:color w:val="000000"/>
          <w:sz w:val="19"/>
          <w:szCs w:val="19"/>
          <w:lang w:val="en-US"/>
        </w:rPr>
        <w:t xml:space="preserve"> &lt;&lt; </w:t>
      </w:r>
      <w:r w:rsidRPr="00CF31AE">
        <w:rPr>
          <w:rFonts w:ascii="Cascadia Mono" w:hAnsi="Cascadia Mono" w:cs="Cascadia Mono"/>
          <w:color w:val="A31515"/>
          <w:sz w:val="19"/>
          <w:szCs w:val="19"/>
          <w:lang w:val="en-US"/>
        </w:rPr>
        <w:t>"\n\n"</w:t>
      </w:r>
      <w:r w:rsidRPr="00CF31AE">
        <w:rPr>
          <w:rFonts w:ascii="Cascadia Mono" w:hAnsi="Cascadia Mono" w:cs="Cascadia Mono"/>
          <w:color w:val="000000"/>
          <w:sz w:val="19"/>
          <w:szCs w:val="19"/>
          <w:lang w:val="en-US"/>
        </w:rPr>
        <w:t>;</w:t>
      </w:r>
    </w:p>
    <w:p w:rsidR="00CF31AE" w:rsidRDefault="00CF31AE" w:rsidP="00CF31AE">
      <w:pPr>
        <w:rPr>
          <w:rFonts w:ascii="Cascadia Mono" w:hAnsi="Cascadia Mono" w:cs="Cascadia Mono"/>
          <w:color w:val="000000"/>
          <w:sz w:val="19"/>
          <w:szCs w:val="19"/>
        </w:rPr>
      </w:pPr>
      <w:r>
        <w:rPr>
          <w:rFonts w:ascii="Cascadia Mono" w:hAnsi="Cascadia Mono" w:cs="Cascadia Mono"/>
          <w:color w:val="000000"/>
          <w:sz w:val="19"/>
          <w:szCs w:val="19"/>
        </w:rPr>
        <w:t>}</w:t>
      </w:r>
    </w:p>
    <w:p w:rsidR="00CF31AE" w:rsidRDefault="00CF31AE" w:rsidP="0042456D"/>
    <w:p w:rsidR="00383DF2" w:rsidRPr="001E0B58" w:rsidRDefault="0057100D" w:rsidP="0042456D">
      <w:r>
        <w:t xml:space="preserve">Результат построения такой конфигурации представлен на рисунке </w:t>
      </w:r>
      <w:r w:rsidR="001E0B58" w:rsidRPr="001E0B58">
        <w:t>4.</w:t>
      </w:r>
    </w:p>
    <w:p w:rsidR="001E0B58" w:rsidRDefault="001E0B58" w:rsidP="001E0B58">
      <w:pPr>
        <w:keepNext/>
        <w:jc w:val="center"/>
      </w:pPr>
      <w:r w:rsidRPr="001E0B58">
        <w:rPr>
          <w:noProof/>
          <w:lang w:eastAsia="ru-RU"/>
        </w:rPr>
        <w:lastRenderedPageBreak/>
        <w:drawing>
          <wp:inline distT="0" distB="0" distL="0" distR="0" wp14:anchorId="2B434813" wp14:editId="4F30D33F">
            <wp:extent cx="2934019" cy="8696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6670" cy="8704183"/>
                    </a:xfrm>
                    <a:prstGeom prst="rect">
                      <a:avLst/>
                    </a:prstGeom>
                  </pic:spPr>
                </pic:pic>
              </a:graphicData>
            </a:graphic>
          </wp:inline>
        </w:drawing>
      </w:r>
    </w:p>
    <w:p w:rsidR="0057100D" w:rsidRDefault="001E0B58" w:rsidP="001E0B58">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4</w:t>
      </w:r>
      <w:r w:rsidR="008326E6">
        <w:rPr>
          <w:noProof/>
        </w:rPr>
        <w:fldChar w:fldCharType="end"/>
      </w:r>
      <w:r>
        <w:t xml:space="preserve"> – вывод на экран первой </w:t>
      </w:r>
      <w:r w:rsidR="00CF5F24">
        <w:t xml:space="preserve">тестовой </w:t>
      </w:r>
      <w:r>
        <w:t>конфигурации</w:t>
      </w:r>
    </w:p>
    <w:p w:rsidR="001E0B58" w:rsidRDefault="00980165" w:rsidP="001E0B58">
      <w:r>
        <w:lastRenderedPageBreak/>
        <w:t xml:space="preserve">К сожалению, весь результат выполнения не поместился в один скриншот. Однако, данное представление данных хоть и достаточно информативно, но всё ещё не наглядно для человека. Поэтому, ввиду малого количества объектов, была построена в программе трёхмерного моделирования </w:t>
      </w:r>
      <w:r>
        <w:rPr>
          <w:lang w:val="en-US"/>
        </w:rPr>
        <w:t>SketchUp</w:t>
      </w:r>
      <w:r>
        <w:t xml:space="preserve"> </w:t>
      </w:r>
      <w:r w:rsidR="00BE22DB">
        <w:t>модель, согласно этим данным (рисунок 5)</w:t>
      </w:r>
    </w:p>
    <w:p w:rsidR="00BE22DB" w:rsidRDefault="00BE22DB" w:rsidP="00BE22DB">
      <w:pPr>
        <w:keepNext/>
        <w:jc w:val="center"/>
      </w:pPr>
      <w:r w:rsidRPr="00BE22DB">
        <w:rPr>
          <w:noProof/>
          <w:lang w:eastAsia="ru-RU"/>
        </w:rPr>
        <w:drawing>
          <wp:inline distT="0" distB="0" distL="0" distR="0" wp14:anchorId="7A8AA526" wp14:editId="33EE911A">
            <wp:extent cx="5621716" cy="5514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4911" cy="5518109"/>
                    </a:xfrm>
                    <a:prstGeom prst="rect">
                      <a:avLst/>
                    </a:prstGeom>
                  </pic:spPr>
                </pic:pic>
              </a:graphicData>
            </a:graphic>
          </wp:inline>
        </w:drawing>
      </w:r>
    </w:p>
    <w:p w:rsidR="00980165" w:rsidRPr="00BE22DB" w:rsidRDefault="00BE22DB" w:rsidP="00BE22DB">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5</w:t>
      </w:r>
      <w:r w:rsidR="008326E6">
        <w:rPr>
          <w:noProof/>
        </w:rPr>
        <w:fldChar w:fldCharType="end"/>
      </w:r>
      <w:r>
        <w:t xml:space="preserve"> – модель первой тестовой конфигурации в </w:t>
      </w:r>
      <w:r>
        <w:rPr>
          <w:lang w:val="en-US"/>
        </w:rPr>
        <w:t>SketchUp</w:t>
      </w:r>
    </w:p>
    <w:p w:rsidR="00BE22DB" w:rsidRDefault="00966AD3" w:rsidP="00BE22DB">
      <w:r>
        <w:t>Чтобы не перегружать данный рисунок, корневой узел был спрятан, однако он точно содержит в себе три конечных узла, которые отчётливо видно на рисунке 5.</w:t>
      </w:r>
    </w:p>
    <w:p w:rsidR="00966AD3" w:rsidRDefault="00610AEF" w:rsidP="00610AEF">
      <w:pPr>
        <w:pStyle w:val="3"/>
      </w:pPr>
      <w:bookmarkStart w:id="27" w:name="_Toc106910483"/>
      <w:r>
        <w:lastRenderedPageBreak/>
        <w:t>3.</w:t>
      </w:r>
      <w:r w:rsidR="0012042E" w:rsidRPr="00907A12">
        <w:t>1</w:t>
      </w:r>
      <w:r>
        <w:t>.2. Поиск</w:t>
      </w:r>
      <w:bookmarkEnd w:id="27"/>
    </w:p>
    <w:p w:rsidR="00610AEF" w:rsidRDefault="00FA3E2D" w:rsidP="00610AEF">
      <w:r>
        <w:t>Для тестирования был вызван метод поиска ближайших соседей, его результаты можно увидеть на рисунке 6.</w:t>
      </w:r>
    </w:p>
    <w:p w:rsidR="00FA3E2D" w:rsidRDefault="00062F96" w:rsidP="00FA3E2D">
      <w:pPr>
        <w:keepNext/>
        <w:jc w:val="center"/>
      </w:pPr>
      <w:r w:rsidRPr="00062F96">
        <w:rPr>
          <w:noProof/>
          <w:lang w:eastAsia="ru-RU"/>
        </w:rPr>
        <w:drawing>
          <wp:inline distT="0" distB="0" distL="0" distR="0" wp14:anchorId="6339D2E5" wp14:editId="1477D365">
            <wp:extent cx="3391373" cy="4315427"/>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4315427"/>
                    </a:xfrm>
                    <a:prstGeom prst="rect">
                      <a:avLst/>
                    </a:prstGeom>
                  </pic:spPr>
                </pic:pic>
              </a:graphicData>
            </a:graphic>
          </wp:inline>
        </w:drawing>
      </w:r>
      <w:r w:rsidRPr="00062F96">
        <w:t xml:space="preserve"> </w:t>
      </w:r>
    </w:p>
    <w:p w:rsidR="00FA3E2D" w:rsidRDefault="00FA3E2D" w:rsidP="00FA3E2D">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6</w:t>
      </w:r>
      <w:r w:rsidR="008326E6">
        <w:rPr>
          <w:noProof/>
        </w:rPr>
        <w:fldChar w:fldCharType="end"/>
      </w:r>
      <w:r>
        <w:t xml:space="preserve"> – результаты поиска ближайших соседей в первой тестовой конфигурации</w:t>
      </w:r>
    </w:p>
    <w:p w:rsidR="00FA3E2D" w:rsidRDefault="000661DA" w:rsidP="00FA3E2D">
      <w:r>
        <w:t>Подобным образом был протестирован метод поиска по области (рисунок 7).</w:t>
      </w:r>
    </w:p>
    <w:p w:rsidR="000661DA" w:rsidRDefault="000661DA" w:rsidP="000661DA">
      <w:pPr>
        <w:keepNext/>
        <w:jc w:val="center"/>
      </w:pPr>
      <w:r w:rsidRPr="000661DA">
        <w:rPr>
          <w:noProof/>
          <w:lang w:eastAsia="ru-RU"/>
        </w:rPr>
        <w:lastRenderedPageBreak/>
        <w:drawing>
          <wp:inline distT="0" distB="0" distL="0" distR="0" wp14:anchorId="3CAA0E59" wp14:editId="62F53144">
            <wp:extent cx="3134162" cy="544906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5449060"/>
                    </a:xfrm>
                    <a:prstGeom prst="rect">
                      <a:avLst/>
                    </a:prstGeom>
                  </pic:spPr>
                </pic:pic>
              </a:graphicData>
            </a:graphic>
          </wp:inline>
        </w:drawing>
      </w:r>
    </w:p>
    <w:p w:rsidR="000661DA" w:rsidRDefault="000661DA" w:rsidP="000661DA">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7</w:t>
      </w:r>
      <w:r w:rsidR="008326E6">
        <w:rPr>
          <w:noProof/>
        </w:rPr>
        <w:fldChar w:fldCharType="end"/>
      </w:r>
      <w:r>
        <w:t xml:space="preserve"> – результаты поиска в заданной области в первой тестовой конфигурации</w:t>
      </w:r>
    </w:p>
    <w:p w:rsidR="000661DA" w:rsidRDefault="00F706A1" w:rsidP="000661DA">
      <w:r>
        <w:t>Можно заметить, что в данной конфигурации, количество обращений к узлам гораздо больше, чем есть самих листьев в дереве. Это не отвечает</w:t>
      </w:r>
      <w:r w:rsidR="00460015">
        <w:t xml:space="preserve"> критерию эффективности поиска O(log n). Однако надо учесть, что данная конфигурация мала, и такая сложная структура избыточна для десятка элементов.</w:t>
      </w:r>
    </w:p>
    <w:p w:rsidR="00BA557A" w:rsidRDefault="00BA557A" w:rsidP="00BA557A">
      <w:pPr>
        <w:pStyle w:val="3"/>
      </w:pPr>
      <w:bookmarkStart w:id="28" w:name="_Toc106910484"/>
      <w:r>
        <w:t>3.</w:t>
      </w:r>
      <w:r w:rsidR="0012042E" w:rsidRPr="00907A12">
        <w:t>1</w:t>
      </w:r>
      <w:r>
        <w:t>.3. Удаление</w:t>
      </w:r>
      <w:bookmarkEnd w:id="28"/>
    </w:p>
    <w:p w:rsidR="00BA557A" w:rsidRDefault="000A3EA8" w:rsidP="00BA557A">
      <w:r>
        <w:t xml:space="preserve">Результат удаления узла </w:t>
      </w:r>
      <w:r>
        <w:rPr>
          <w:lang w:val="en-US"/>
        </w:rPr>
        <w:t>C</w:t>
      </w:r>
      <w:r w:rsidRPr="000A3EA8">
        <w:t xml:space="preserve"> </w:t>
      </w:r>
      <w:r>
        <w:t>представлен на рисунке 8.</w:t>
      </w:r>
    </w:p>
    <w:p w:rsidR="005D5748" w:rsidRDefault="000A3EA8" w:rsidP="005D5748">
      <w:pPr>
        <w:keepNext/>
        <w:jc w:val="center"/>
      </w:pPr>
      <w:r w:rsidRPr="000A3EA8">
        <w:rPr>
          <w:noProof/>
          <w:lang w:eastAsia="ru-RU"/>
        </w:rPr>
        <w:lastRenderedPageBreak/>
        <w:drawing>
          <wp:inline distT="0" distB="0" distL="0" distR="0" wp14:anchorId="66BF41F3" wp14:editId="5251E815">
            <wp:extent cx="3258005" cy="3191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005" cy="3191320"/>
                    </a:xfrm>
                    <a:prstGeom prst="rect">
                      <a:avLst/>
                    </a:prstGeom>
                  </pic:spPr>
                </pic:pic>
              </a:graphicData>
            </a:graphic>
          </wp:inline>
        </w:drawing>
      </w:r>
    </w:p>
    <w:p w:rsidR="000A3EA8" w:rsidRDefault="005D5748" w:rsidP="005D5748">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8</w:t>
      </w:r>
      <w:r w:rsidR="008326E6">
        <w:rPr>
          <w:noProof/>
        </w:rPr>
        <w:fldChar w:fldCharType="end"/>
      </w:r>
      <w:r>
        <w:t xml:space="preserve"> – результаты удаления узла «С» в первой тестовой конфигурации</w:t>
      </w:r>
    </w:p>
    <w:p w:rsidR="00054FD9" w:rsidRDefault="0065325F" w:rsidP="00054FD9">
      <w:r>
        <w:t>Для полноты тестирования были удалены ещё два узла-соседа узла «</w:t>
      </w:r>
      <w:r>
        <w:rPr>
          <w:lang w:val="en-US"/>
        </w:rPr>
        <w:t>C</w:t>
      </w:r>
      <w:r>
        <w:t>»</w:t>
      </w:r>
      <w:r w:rsidRPr="0065325F">
        <w:t xml:space="preserve"> - </w:t>
      </w:r>
      <w:r>
        <w:t>«</w:t>
      </w:r>
      <w:r>
        <w:rPr>
          <w:lang w:val="en-US"/>
        </w:rPr>
        <w:t>B</w:t>
      </w:r>
      <w:r>
        <w:t>»</w:t>
      </w:r>
      <w:r w:rsidRPr="0065325F">
        <w:t xml:space="preserve"> </w:t>
      </w:r>
      <w:r>
        <w:t>и «</w:t>
      </w:r>
      <w:r>
        <w:rPr>
          <w:lang w:val="en-US"/>
        </w:rPr>
        <w:t>E</w:t>
      </w:r>
      <w:r>
        <w:t>», после чего дерево имело следующий вид (рисунок 9</w:t>
      </w:r>
      <w:r w:rsidR="00E81D81">
        <w:t>, 10</w:t>
      </w:r>
      <w:r>
        <w:t>).</w:t>
      </w:r>
    </w:p>
    <w:p w:rsidR="00E81D81" w:rsidRDefault="00E81D81" w:rsidP="00D77A84">
      <w:pPr>
        <w:keepNext/>
        <w:jc w:val="center"/>
      </w:pPr>
      <w:r w:rsidRPr="00E81D81">
        <w:rPr>
          <w:noProof/>
          <w:lang w:eastAsia="ru-RU"/>
        </w:rPr>
        <w:drawing>
          <wp:inline distT="0" distB="0" distL="0" distR="0" wp14:anchorId="121BE83B" wp14:editId="53A8DA67">
            <wp:extent cx="5366965" cy="381000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7754" cy="3817659"/>
                    </a:xfrm>
                    <a:prstGeom prst="rect">
                      <a:avLst/>
                    </a:prstGeom>
                  </pic:spPr>
                </pic:pic>
              </a:graphicData>
            </a:graphic>
          </wp:inline>
        </w:drawing>
      </w:r>
    </w:p>
    <w:p w:rsidR="00E81D81" w:rsidRDefault="00E81D81" w:rsidP="0065067B">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9</w:t>
      </w:r>
      <w:r w:rsidR="008326E6">
        <w:rPr>
          <w:noProof/>
        </w:rPr>
        <w:fldChar w:fldCharType="end"/>
      </w:r>
      <w:r>
        <w:t xml:space="preserve"> -</w:t>
      </w:r>
      <w:r w:rsidR="00181A78" w:rsidRPr="00181A78">
        <w:t xml:space="preserve"> </w:t>
      </w:r>
      <w:r w:rsidR="00181A78">
        <w:t>результат удаления узлов в первой тестовой конфигурации</w:t>
      </w:r>
    </w:p>
    <w:p w:rsidR="00DD5D4F" w:rsidRDefault="00DD5D4F" w:rsidP="00DD5D4F">
      <w:pPr>
        <w:keepNext/>
        <w:jc w:val="center"/>
      </w:pPr>
      <w:r w:rsidRPr="00DD5D4F">
        <w:rPr>
          <w:noProof/>
          <w:lang w:eastAsia="ru-RU"/>
        </w:rPr>
        <w:lastRenderedPageBreak/>
        <w:drawing>
          <wp:inline distT="0" distB="0" distL="0" distR="0" wp14:anchorId="4BDEE4E6" wp14:editId="41001F7A">
            <wp:extent cx="2857899" cy="88023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8802328"/>
                    </a:xfrm>
                    <a:prstGeom prst="rect">
                      <a:avLst/>
                    </a:prstGeom>
                  </pic:spPr>
                </pic:pic>
              </a:graphicData>
            </a:graphic>
          </wp:inline>
        </w:drawing>
      </w:r>
    </w:p>
    <w:p w:rsidR="0065325F" w:rsidRDefault="00DD5D4F" w:rsidP="00DD5D4F">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10</w:t>
      </w:r>
      <w:r w:rsidR="008326E6">
        <w:rPr>
          <w:noProof/>
        </w:rPr>
        <w:fldChar w:fldCharType="end"/>
      </w:r>
      <w:r>
        <w:t xml:space="preserve"> – результат удаления узлов в первой тестовой конфигурации</w:t>
      </w:r>
    </w:p>
    <w:p w:rsidR="00A77750" w:rsidRDefault="0012042E" w:rsidP="0012042E">
      <w:pPr>
        <w:pStyle w:val="2"/>
      </w:pPr>
      <w:bookmarkStart w:id="29" w:name="_Toc106910485"/>
      <w:r w:rsidRPr="00907A12">
        <w:lastRenderedPageBreak/>
        <w:t xml:space="preserve">3.2. </w:t>
      </w:r>
      <w:r>
        <w:t>Второй набор данных</w:t>
      </w:r>
      <w:bookmarkEnd w:id="29"/>
    </w:p>
    <w:p w:rsidR="00FC7061" w:rsidRPr="00FC7061" w:rsidRDefault="00FC7061" w:rsidP="00FC7061">
      <w:pPr>
        <w:pStyle w:val="3"/>
      </w:pPr>
      <w:bookmarkStart w:id="30" w:name="_Toc106910486"/>
      <w:r>
        <w:t>3.2.1. Построение</w:t>
      </w:r>
      <w:bookmarkEnd w:id="30"/>
    </w:p>
    <w:p w:rsidR="0012042E" w:rsidRDefault="00BC7668" w:rsidP="0012042E">
      <w:r>
        <w:t>Для исследования работы дерева, был сформирован второй набор данных. Как и в первом случае, он формируется автоматизировано в специальной функции (листинг 6).</w:t>
      </w:r>
    </w:p>
    <w:p w:rsidR="00BC7668" w:rsidRPr="00907A12" w:rsidRDefault="00BC7668" w:rsidP="00BC7668">
      <w:pPr>
        <w:jc w:val="right"/>
        <w:rPr>
          <w:lang w:val="en-US"/>
        </w:rPr>
      </w:pPr>
      <w:r w:rsidRPr="00CF31AE">
        <w:rPr>
          <w:i/>
        </w:rPr>
        <w:t>Листинг</w:t>
      </w:r>
      <w:r w:rsidRPr="00907A12">
        <w:rPr>
          <w:i/>
          <w:lang w:val="en-US"/>
        </w:rPr>
        <w:t xml:space="preserve"> 5</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FF"/>
          <w:sz w:val="19"/>
          <w:szCs w:val="19"/>
          <w:lang w:val="en-US"/>
        </w:rPr>
        <w:t>void</w:t>
      </w:r>
      <w:r w:rsidRPr="00BC7668">
        <w:rPr>
          <w:rFonts w:ascii="Cascadia Mono" w:hAnsi="Cascadia Mono" w:cs="Cascadia Mono"/>
          <w:color w:val="000000"/>
          <w:sz w:val="19"/>
          <w:szCs w:val="19"/>
          <w:lang w:val="en-US"/>
        </w:rPr>
        <w:t xml:space="preserve"> secondSet(</w:t>
      </w:r>
      <w:r w:rsidRPr="00BC7668">
        <w:rPr>
          <w:rFonts w:ascii="Cascadia Mono" w:hAnsi="Cascadia Mono" w:cs="Cascadia Mono"/>
          <w:color w:val="2B91AF"/>
          <w:sz w:val="19"/>
          <w:szCs w:val="19"/>
          <w:lang w:val="en-US"/>
        </w:rPr>
        <w:t>TDRtree</w:t>
      </w:r>
      <w:r w:rsidRPr="00BC7668">
        <w:rPr>
          <w:rFonts w:ascii="Cascadia Mono" w:hAnsi="Cascadia Mono" w:cs="Cascadia Mono"/>
          <w:color w:val="000000"/>
          <w:sz w:val="19"/>
          <w:szCs w:val="19"/>
          <w:lang w:val="en-US"/>
        </w:rPr>
        <w:t xml:space="preserve">&amp; </w:t>
      </w:r>
      <w:r w:rsidRPr="00BC7668">
        <w:rPr>
          <w:rFonts w:ascii="Cascadia Mono" w:hAnsi="Cascadia Mono" w:cs="Cascadia Mono"/>
          <w:color w:val="808080"/>
          <w:sz w:val="19"/>
          <w:szCs w:val="19"/>
          <w:lang w:val="en-US"/>
        </w:rPr>
        <w:t>tree</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0000FF"/>
          <w:sz w:val="19"/>
          <w:szCs w:val="19"/>
          <w:lang w:val="en-US"/>
        </w:rPr>
        <w:t>int</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808080"/>
          <w:sz w:val="19"/>
          <w:szCs w:val="19"/>
          <w:lang w:val="en-US"/>
        </w:rPr>
        <w:t>n</w:t>
      </w:r>
      <w:r w:rsidRPr="00BC7668">
        <w:rPr>
          <w:rFonts w:ascii="Cascadia Mono" w:hAnsi="Cascadia Mono" w:cs="Cascadia Mono"/>
          <w:color w:val="000000"/>
          <w:sz w:val="19"/>
          <w:szCs w:val="19"/>
          <w:lang w:val="en-US"/>
        </w:rPr>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FF"/>
          <w:sz w:val="19"/>
          <w:szCs w:val="19"/>
          <w:lang w:val="en-US"/>
        </w:rPr>
        <w:t>for</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0000FF"/>
          <w:sz w:val="19"/>
          <w:szCs w:val="19"/>
          <w:lang w:val="en-US"/>
        </w:rPr>
        <w:t>int</w:t>
      </w:r>
      <w:r w:rsidRPr="00BC7668">
        <w:rPr>
          <w:rFonts w:ascii="Cascadia Mono" w:hAnsi="Cascadia Mono" w:cs="Cascadia Mono"/>
          <w:color w:val="000000"/>
          <w:sz w:val="19"/>
          <w:szCs w:val="19"/>
          <w:lang w:val="en-US"/>
        </w:rPr>
        <w:t xml:space="preserve"> i = 0; i &lt; </w:t>
      </w:r>
      <w:r w:rsidRPr="00BC7668">
        <w:rPr>
          <w:rFonts w:ascii="Cascadia Mono" w:hAnsi="Cascadia Mono" w:cs="Cascadia Mono"/>
          <w:color w:val="808080"/>
          <w:sz w:val="19"/>
          <w:szCs w:val="19"/>
          <w:lang w:val="en-US"/>
        </w:rPr>
        <w:t>n</w:t>
      </w:r>
      <w:r w:rsidRPr="00BC7668">
        <w:rPr>
          <w:rFonts w:ascii="Cascadia Mono" w:hAnsi="Cascadia Mono" w:cs="Cascadia Mono"/>
          <w:color w:val="000000"/>
          <w:sz w:val="19"/>
          <w:szCs w:val="19"/>
          <w:lang w:val="en-US"/>
        </w:rPr>
        <w:t>; i++)</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FF"/>
          <w:sz w:val="19"/>
          <w:szCs w:val="19"/>
          <w:lang w:val="en-US"/>
        </w:rPr>
        <w:t>for</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0000FF"/>
          <w:sz w:val="19"/>
          <w:szCs w:val="19"/>
          <w:lang w:val="en-US"/>
        </w:rPr>
        <w:t>int</w:t>
      </w:r>
      <w:r w:rsidRPr="00BC7668">
        <w:rPr>
          <w:rFonts w:ascii="Cascadia Mono" w:hAnsi="Cascadia Mono" w:cs="Cascadia Mono"/>
          <w:color w:val="000000"/>
          <w:sz w:val="19"/>
          <w:szCs w:val="19"/>
          <w:lang w:val="en-US"/>
        </w:rPr>
        <w:t xml:space="preserve"> j = 0; j &lt; </w:t>
      </w:r>
      <w:r w:rsidRPr="00BC7668">
        <w:rPr>
          <w:rFonts w:ascii="Cascadia Mono" w:hAnsi="Cascadia Mono" w:cs="Cascadia Mono"/>
          <w:color w:val="808080"/>
          <w:sz w:val="19"/>
          <w:szCs w:val="19"/>
          <w:lang w:val="en-US"/>
        </w:rPr>
        <w:t>n</w:t>
      </w:r>
      <w:r w:rsidRPr="00BC7668">
        <w:rPr>
          <w:rFonts w:ascii="Cascadia Mono" w:hAnsi="Cascadia Mono" w:cs="Cascadia Mono"/>
          <w:color w:val="000000"/>
          <w:sz w:val="19"/>
          <w:szCs w:val="19"/>
          <w:lang w:val="en-US"/>
        </w:rPr>
        <w:t>; j++)</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FF"/>
          <w:sz w:val="19"/>
          <w:szCs w:val="19"/>
          <w:lang w:val="en-US"/>
        </w:rPr>
        <w:t>for</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0000FF"/>
          <w:sz w:val="19"/>
          <w:szCs w:val="19"/>
          <w:lang w:val="en-US"/>
        </w:rPr>
        <w:t>int</w:t>
      </w:r>
      <w:r w:rsidRPr="00BC7668">
        <w:rPr>
          <w:rFonts w:ascii="Cascadia Mono" w:hAnsi="Cascadia Mono" w:cs="Cascadia Mono"/>
          <w:color w:val="000000"/>
          <w:sz w:val="19"/>
          <w:szCs w:val="19"/>
          <w:lang w:val="en-US"/>
        </w:rPr>
        <w:t xml:space="preserve"> k = 0; k &lt; </w:t>
      </w:r>
      <w:r w:rsidRPr="00BC7668">
        <w:rPr>
          <w:rFonts w:ascii="Cascadia Mono" w:hAnsi="Cascadia Mono" w:cs="Cascadia Mono"/>
          <w:color w:val="808080"/>
          <w:sz w:val="19"/>
          <w:szCs w:val="19"/>
          <w:lang w:val="en-US"/>
        </w:rPr>
        <w:t>n</w:t>
      </w:r>
      <w:r w:rsidRPr="00BC7668">
        <w:rPr>
          <w:rFonts w:ascii="Cascadia Mono" w:hAnsi="Cascadia Mono" w:cs="Cascadia Mono"/>
          <w:color w:val="000000"/>
          <w:sz w:val="19"/>
          <w:szCs w:val="19"/>
          <w:lang w:val="en-US"/>
        </w:rPr>
        <w:t>; k++)</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t>std::</w:t>
      </w:r>
      <w:r w:rsidRPr="00BC7668">
        <w:rPr>
          <w:rFonts w:ascii="Cascadia Mono" w:hAnsi="Cascadia Mono" w:cs="Cascadia Mono"/>
          <w:color w:val="2B91AF"/>
          <w:sz w:val="19"/>
          <w:szCs w:val="19"/>
          <w:lang w:val="en-US"/>
        </w:rPr>
        <w:t>string</w:t>
      </w:r>
      <w:r w:rsidRPr="00BC7668">
        <w:rPr>
          <w:rFonts w:ascii="Cascadia Mono" w:hAnsi="Cascadia Mono" w:cs="Cascadia Mono"/>
          <w:color w:val="000000"/>
          <w:sz w:val="19"/>
          <w:szCs w:val="19"/>
          <w:lang w:val="en-US"/>
        </w:rPr>
        <w:t xml:space="preserve"> s = std::to_string(i) + </w:t>
      </w:r>
      <w:r w:rsidRPr="00BC7668">
        <w:rPr>
          <w:rFonts w:ascii="Cascadia Mono" w:hAnsi="Cascadia Mono" w:cs="Cascadia Mono"/>
          <w:color w:val="A31515"/>
          <w:sz w:val="19"/>
          <w:szCs w:val="19"/>
          <w:lang w:val="en-US"/>
        </w:rPr>
        <w:t>"-"</w:t>
      </w:r>
      <w:r w:rsidRPr="00BC7668">
        <w:rPr>
          <w:rFonts w:ascii="Cascadia Mono" w:hAnsi="Cascadia Mono" w:cs="Cascadia Mono"/>
          <w:color w:val="000000"/>
          <w:sz w:val="19"/>
          <w:szCs w:val="19"/>
          <w:lang w:val="en-US"/>
        </w:rPr>
        <w:t xml:space="preserve"> + std::to_string(j) + </w:t>
      </w:r>
      <w:r w:rsidRPr="00BC7668">
        <w:rPr>
          <w:rFonts w:ascii="Cascadia Mono" w:hAnsi="Cascadia Mono" w:cs="Cascadia Mono"/>
          <w:color w:val="A31515"/>
          <w:sz w:val="19"/>
          <w:szCs w:val="19"/>
          <w:lang w:val="en-US"/>
        </w:rPr>
        <w:t>"-"</w:t>
      </w:r>
      <w:r w:rsidRPr="00BC7668">
        <w:rPr>
          <w:rFonts w:ascii="Cascadia Mono" w:hAnsi="Cascadia Mono" w:cs="Cascadia Mono"/>
          <w:color w:val="000000"/>
          <w:sz w:val="19"/>
          <w:szCs w:val="19"/>
          <w:lang w:val="en-US"/>
        </w:rPr>
        <w:t xml:space="preserve"> + std::to_string(k);</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808080"/>
          <w:sz w:val="19"/>
          <w:szCs w:val="19"/>
          <w:lang w:val="en-US"/>
        </w:rPr>
        <w:t>tree</w:t>
      </w:r>
      <w:r w:rsidRPr="00BC7668">
        <w:rPr>
          <w:rFonts w:ascii="Cascadia Mono" w:hAnsi="Cascadia Mono" w:cs="Cascadia Mono"/>
          <w:color w:val="000000"/>
          <w:sz w:val="19"/>
          <w:szCs w:val="19"/>
          <w:lang w:val="en-US"/>
        </w:rPr>
        <w:t xml:space="preserve">.add(s, </w:t>
      </w:r>
      <w:r w:rsidRPr="00BC7668">
        <w:rPr>
          <w:rFonts w:ascii="Cascadia Mono" w:hAnsi="Cascadia Mono" w:cs="Cascadia Mono"/>
          <w:color w:val="0000FF"/>
          <w:sz w:val="19"/>
          <w:szCs w:val="19"/>
          <w:lang w:val="en-US"/>
        </w:rPr>
        <w:t>nullptr</w:t>
      </w:r>
      <w:r w:rsidRPr="00BC7668">
        <w:rPr>
          <w:rFonts w:ascii="Cascadia Mono" w:hAnsi="Cascadia Mono" w:cs="Cascadia Mono"/>
          <w:color w:val="000000"/>
          <w:sz w:val="19"/>
          <w:szCs w:val="19"/>
          <w:lang w:val="en-US"/>
        </w:rPr>
        <w:t xml:space="preserve">, </w:t>
      </w:r>
      <w:r w:rsidRPr="00BC7668">
        <w:rPr>
          <w:rFonts w:ascii="Cascadia Mono" w:hAnsi="Cascadia Mono" w:cs="Cascadia Mono"/>
          <w:color w:val="2B91AF"/>
          <w:sz w:val="19"/>
          <w:szCs w:val="19"/>
          <w:lang w:val="en-US"/>
        </w:rPr>
        <w:t>Parallelepiped</w:t>
      </w:r>
      <w:r w:rsidRPr="00BC7668">
        <w:rPr>
          <w:rFonts w:ascii="Cascadia Mono" w:hAnsi="Cascadia Mono" w:cs="Cascadia Mono"/>
          <w:color w:val="000000"/>
          <w:sz w:val="19"/>
          <w:szCs w:val="19"/>
          <w:lang w:val="en-US"/>
        </w:rPr>
        <w:t>(</w:t>
      </w:r>
      <w:r w:rsidRPr="00BC7668">
        <w:rPr>
          <w:rFonts w:ascii="Cascadia Mono" w:hAnsi="Cascadia Mono" w:cs="Cascadia Mono"/>
          <w:color w:val="2B91AF"/>
          <w:sz w:val="19"/>
          <w:szCs w:val="19"/>
          <w:lang w:val="en-US"/>
        </w:rPr>
        <w:t>Point</w:t>
      </w:r>
      <w:r w:rsidRPr="00BC7668">
        <w:rPr>
          <w:rFonts w:ascii="Cascadia Mono" w:hAnsi="Cascadia Mono" w:cs="Cascadia Mono"/>
          <w:color w:val="000000"/>
          <w:sz w:val="19"/>
          <w:szCs w:val="19"/>
          <w:lang w:val="en-US"/>
        </w:rPr>
        <w:t>(i * 100, j * 100, k * 100), 30, 30, 30));</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t>}</w:t>
      </w:r>
    </w:p>
    <w:p w:rsidR="00BC7668" w:rsidRPr="00BC7668" w:rsidRDefault="00BC7668" w:rsidP="00BC7668">
      <w:pPr>
        <w:autoSpaceDE w:val="0"/>
        <w:autoSpaceDN w:val="0"/>
        <w:adjustRightInd w:val="0"/>
        <w:spacing w:line="240" w:lineRule="auto"/>
        <w:ind w:firstLine="0"/>
        <w:jc w:val="left"/>
        <w:rPr>
          <w:rFonts w:ascii="Cascadia Mono" w:hAnsi="Cascadia Mono" w:cs="Cascadia Mono"/>
          <w:color w:val="000000"/>
          <w:sz w:val="19"/>
          <w:szCs w:val="19"/>
          <w:lang w:val="en-US"/>
        </w:rPr>
      </w:pPr>
      <w:r w:rsidRPr="00BC7668">
        <w:rPr>
          <w:rFonts w:ascii="Cascadia Mono" w:hAnsi="Cascadia Mono" w:cs="Cascadia Mono"/>
          <w:color w:val="000000"/>
          <w:sz w:val="19"/>
          <w:szCs w:val="19"/>
          <w:lang w:val="en-US"/>
        </w:rPr>
        <w:tab/>
        <w:t xml:space="preserve">std::cout &lt;&lt; </w:t>
      </w:r>
      <w:r w:rsidRPr="00BC7668">
        <w:rPr>
          <w:rFonts w:ascii="Cascadia Mono" w:hAnsi="Cascadia Mono" w:cs="Cascadia Mono"/>
          <w:color w:val="808080"/>
          <w:sz w:val="19"/>
          <w:szCs w:val="19"/>
          <w:lang w:val="en-US"/>
        </w:rPr>
        <w:t>tree</w:t>
      </w:r>
      <w:r w:rsidRPr="00BC7668">
        <w:rPr>
          <w:rFonts w:ascii="Cascadia Mono" w:hAnsi="Cascadia Mono" w:cs="Cascadia Mono"/>
          <w:color w:val="000000"/>
          <w:sz w:val="19"/>
          <w:szCs w:val="19"/>
          <w:lang w:val="en-US"/>
        </w:rPr>
        <w:t xml:space="preserve"> &lt;&lt; </w:t>
      </w:r>
      <w:r w:rsidRPr="00BC7668">
        <w:rPr>
          <w:rFonts w:ascii="Cascadia Mono" w:hAnsi="Cascadia Mono" w:cs="Cascadia Mono"/>
          <w:color w:val="A31515"/>
          <w:sz w:val="19"/>
          <w:szCs w:val="19"/>
          <w:lang w:val="en-US"/>
        </w:rPr>
        <w:t>"\n\n"</w:t>
      </w:r>
      <w:r w:rsidRPr="00BC7668">
        <w:rPr>
          <w:rFonts w:ascii="Cascadia Mono" w:hAnsi="Cascadia Mono" w:cs="Cascadia Mono"/>
          <w:color w:val="000000"/>
          <w:sz w:val="19"/>
          <w:szCs w:val="19"/>
          <w:lang w:val="en-US"/>
        </w:rPr>
        <w:t>;</w:t>
      </w:r>
    </w:p>
    <w:p w:rsidR="00BC7668" w:rsidRDefault="00BC7668" w:rsidP="00BC7668">
      <w:pPr>
        <w:rPr>
          <w:rFonts w:ascii="Cascadia Mono" w:hAnsi="Cascadia Mono" w:cs="Cascadia Mono"/>
          <w:color w:val="000000"/>
          <w:sz w:val="19"/>
          <w:szCs w:val="19"/>
        </w:rPr>
      </w:pPr>
      <w:r>
        <w:rPr>
          <w:rFonts w:ascii="Cascadia Mono" w:hAnsi="Cascadia Mono" w:cs="Cascadia Mono"/>
          <w:color w:val="000000"/>
          <w:sz w:val="19"/>
          <w:szCs w:val="19"/>
        </w:rPr>
        <w:t>}</w:t>
      </w:r>
    </w:p>
    <w:p w:rsidR="00BC7668" w:rsidRDefault="00BC7668" w:rsidP="00BC7668"/>
    <w:p w:rsidR="005F5E3E" w:rsidRDefault="005F5E3E" w:rsidP="00BC7668">
      <w:r>
        <w:t xml:space="preserve">В данном случае строятся, пусть и упорядоченно, но массово узлы, расположенные в форме «куба». Параметр функции </w:t>
      </w:r>
      <w:r>
        <w:rPr>
          <w:lang w:val="en-US"/>
        </w:rPr>
        <w:t xml:space="preserve">n – </w:t>
      </w:r>
      <w:r>
        <w:t>ребро этого «куба».</w:t>
      </w:r>
    </w:p>
    <w:p w:rsidR="0040550F" w:rsidRDefault="0040550F" w:rsidP="0040550F">
      <w:pPr>
        <w:keepNext/>
        <w:jc w:val="center"/>
      </w:pPr>
      <w:r>
        <w:rPr>
          <w:noProof/>
          <w:lang w:eastAsia="ru-RU"/>
        </w:rPr>
        <w:lastRenderedPageBreak/>
        <w:drawing>
          <wp:inline distT="0" distB="0" distL="0" distR="0" wp14:anchorId="3F59792D" wp14:editId="668A87B7">
            <wp:extent cx="5575799" cy="4677933"/>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5832" cy="4694740"/>
                    </a:xfrm>
                    <a:prstGeom prst="rect">
                      <a:avLst/>
                    </a:prstGeom>
                  </pic:spPr>
                </pic:pic>
              </a:graphicData>
            </a:graphic>
          </wp:inline>
        </w:drawing>
      </w:r>
    </w:p>
    <w:p w:rsidR="005F5E3E" w:rsidRDefault="0040550F" w:rsidP="0040550F">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11</w:t>
      </w:r>
      <w:r w:rsidR="008326E6">
        <w:rPr>
          <w:noProof/>
        </w:rPr>
        <w:fldChar w:fldCharType="end"/>
      </w:r>
      <w:r w:rsidRPr="0040550F">
        <w:t xml:space="preserve"> – сегмент результата</w:t>
      </w:r>
      <w:r>
        <w:t xml:space="preserve"> построения дерева по второму набору даных</w:t>
      </w:r>
    </w:p>
    <w:p w:rsidR="0040550F" w:rsidRDefault="00BF0BC4" w:rsidP="0040550F">
      <w:r>
        <w:t>Данное дерево строилось в пределах 2-3 секунд, однако вывод на экран занял более 10 секунд.</w:t>
      </w:r>
    </w:p>
    <w:p w:rsidR="00BF0BC4" w:rsidRDefault="00BF0BC4" w:rsidP="00BF0BC4">
      <w:pPr>
        <w:pStyle w:val="3"/>
      </w:pPr>
      <w:bookmarkStart w:id="31" w:name="_Toc106910487"/>
      <w:r>
        <w:t>3.2.2. Поиск</w:t>
      </w:r>
      <w:bookmarkEnd w:id="31"/>
    </w:p>
    <w:p w:rsidR="001C32ED" w:rsidRDefault="001C32ED" w:rsidP="00AD1D0C">
      <w:r>
        <w:t>Данная конфигурация интересна своим количеством элементов, здесь уже можно судить об эффективности алгоритмов поиска (рисунок 12</w:t>
      </w:r>
      <w:r w:rsidR="00AD1D0C">
        <w:t>-13</w:t>
      </w:r>
      <w:r>
        <w:t>):</w:t>
      </w:r>
    </w:p>
    <w:p w:rsidR="00AD1D0C" w:rsidRDefault="00AD1D0C" w:rsidP="00AD1D0C">
      <w:pPr>
        <w:keepNext/>
        <w:jc w:val="center"/>
      </w:pPr>
      <w:r>
        <w:rPr>
          <w:noProof/>
          <w:lang w:eastAsia="ru-RU"/>
        </w:rPr>
        <w:lastRenderedPageBreak/>
        <w:drawing>
          <wp:inline distT="0" distB="0" distL="0" distR="0" wp14:anchorId="2595C28C" wp14:editId="7D5541F5">
            <wp:extent cx="4976569" cy="41751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380" cy="4179231"/>
                    </a:xfrm>
                    <a:prstGeom prst="rect">
                      <a:avLst/>
                    </a:prstGeom>
                  </pic:spPr>
                </pic:pic>
              </a:graphicData>
            </a:graphic>
          </wp:inline>
        </w:drawing>
      </w:r>
    </w:p>
    <w:p w:rsidR="00AD1D0C" w:rsidRDefault="00AD1D0C" w:rsidP="00AD1D0C">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12</w:t>
      </w:r>
      <w:r w:rsidR="008326E6">
        <w:rPr>
          <w:noProof/>
        </w:rPr>
        <w:fldChar w:fldCharType="end"/>
      </w:r>
      <w:r>
        <w:t xml:space="preserve"> – результат поиска в заданной области в во втором наборе тестовых данных</w:t>
      </w:r>
    </w:p>
    <w:p w:rsidR="00AD1D0C" w:rsidRDefault="00AD1D0C" w:rsidP="00AD1D0C">
      <w:pPr>
        <w:keepNext/>
        <w:jc w:val="center"/>
      </w:pPr>
      <w:r>
        <w:rPr>
          <w:noProof/>
          <w:lang w:eastAsia="ru-RU"/>
        </w:rPr>
        <w:drawing>
          <wp:inline distT="0" distB="0" distL="0" distR="0" wp14:anchorId="5F273778" wp14:editId="7E87E7F5">
            <wp:extent cx="4976135" cy="417483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9324" cy="4185896"/>
                    </a:xfrm>
                    <a:prstGeom prst="rect">
                      <a:avLst/>
                    </a:prstGeom>
                  </pic:spPr>
                </pic:pic>
              </a:graphicData>
            </a:graphic>
          </wp:inline>
        </w:drawing>
      </w:r>
    </w:p>
    <w:p w:rsidR="00AD1D0C" w:rsidRDefault="00AD1D0C" w:rsidP="00AD1D0C">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13</w:t>
      </w:r>
      <w:r w:rsidR="008326E6">
        <w:rPr>
          <w:noProof/>
        </w:rPr>
        <w:fldChar w:fldCharType="end"/>
      </w:r>
      <w:r>
        <w:t xml:space="preserve"> – результат поиска в заданной области в во втором наборе тестовых данных</w:t>
      </w:r>
    </w:p>
    <w:p w:rsidR="00666626" w:rsidRDefault="00935421" w:rsidP="00666626">
      <w:r>
        <w:lastRenderedPageBreak/>
        <w:t>Такое соотношение обращений к узлам дерева и количеству листьев уже гораздо ближе к O(log n).</w:t>
      </w:r>
      <w:r w:rsidR="00852A26">
        <w:t xml:space="preserve"> Также следует учесть то, что отладочная переменная, считающая обращения к узлам дерева, кроме листьев считает промежуточные узлы тоже.</w:t>
      </w:r>
    </w:p>
    <w:p w:rsidR="00BE0BCC" w:rsidRDefault="00BE0BCC" w:rsidP="00666626">
      <w:r>
        <w:t xml:space="preserve">Чтобы ещё больше убедиться в эффективности данной структуры данных, был проведён поиск ближайшего соседа (рисунок 14): </w:t>
      </w:r>
    </w:p>
    <w:p w:rsidR="000A5932" w:rsidRDefault="005146E4" w:rsidP="000A5932">
      <w:pPr>
        <w:keepNext/>
        <w:jc w:val="center"/>
      </w:pPr>
      <w:r w:rsidRPr="005146E4">
        <w:rPr>
          <w:noProof/>
          <w:lang w:eastAsia="ru-RU"/>
        </w:rPr>
        <w:drawing>
          <wp:inline distT="0" distB="0" distL="0" distR="0" wp14:anchorId="1C0983FB" wp14:editId="3418FA2B">
            <wp:extent cx="3200847" cy="31817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847" cy="3181794"/>
                    </a:xfrm>
                    <a:prstGeom prst="rect">
                      <a:avLst/>
                    </a:prstGeom>
                  </pic:spPr>
                </pic:pic>
              </a:graphicData>
            </a:graphic>
          </wp:inline>
        </w:drawing>
      </w:r>
    </w:p>
    <w:p w:rsidR="00BE0BCC" w:rsidRDefault="000A5932" w:rsidP="000A5932">
      <w:pPr>
        <w:pStyle w:val="a8"/>
      </w:pPr>
      <w:r>
        <w:t xml:space="preserve">Рисунок </w:t>
      </w:r>
      <w:r w:rsidR="008326E6">
        <w:fldChar w:fldCharType="begin"/>
      </w:r>
      <w:r w:rsidR="008326E6">
        <w:instrText xml:space="preserve"> SEQ Рисунок \* ARABIC </w:instrText>
      </w:r>
      <w:r w:rsidR="008326E6">
        <w:fldChar w:fldCharType="separate"/>
      </w:r>
      <w:r w:rsidR="00CC1D5C">
        <w:rPr>
          <w:noProof/>
        </w:rPr>
        <w:t>14</w:t>
      </w:r>
      <w:r w:rsidR="008326E6">
        <w:rPr>
          <w:noProof/>
        </w:rPr>
        <w:fldChar w:fldCharType="end"/>
      </w:r>
      <w:r>
        <w:t xml:space="preserve"> – результат поиска </w:t>
      </w:r>
      <w:r w:rsidR="0017378D">
        <w:t>ближайшего соседа</w:t>
      </w:r>
      <w:r>
        <w:t xml:space="preserve"> в во втором наборе тестовых данных</w:t>
      </w:r>
    </w:p>
    <w:p w:rsidR="005146E4" w:rsidRDefault="0017378D" w:rsidP="000A5932">
      <w:pPr>
        <w:jc w:val="left"/>
      </w:pPr>
      <w:r>
        <w:t>Данная скорость ещё больше похожа на логарифмическую. А значит, что данная структура данных достаточно эффективна в поиске.</w:t>
      </w:r>
    </w:p>
    <w:p w:rsidR="0017378D" w:rsidRDefault="0017378D" w:rsidP="0017378D">
      <w:pPr>
        <w:pStyle w:val="3"/>
      </w:pPr>
      <w:bookmarkStart w:id="32" w:name="_Toc106910488"/>
      <w:r>
        <w:t>3.2.3. Удаление</w:t>
      </w:r>
      <w:bookmarkEnd w:id="32"/>
    </w:p>
    <w:p w:rsidR="00CC1D5C" w:rsidRPr="0017378D" w:rsidRDefault="00CC1D5C" w:rsidP="00CC1D5C">
      <w:r>
        <w:t>Для демонстрации удаления, при котором произойдёт слияние узлов, были удалены узлы 9-9-6, 9-9-7, 9-9-8 (рисунок 15):</w:t>
      </w:r>
    </w:p>
    <w:p w:rsidR="00CC1D5C" w:rsidRDefault="0017378D" w:rsidP="00CC1D5C">
      <w:pPr>
        <w:keepNext/>
        <w:jc w:val="center"/>
      </w:pPr>
      <w:r w:rsidRPr="0017378D">
        <w:rPr>
          <w:noProof/>
          <w:lang w:eastAsia="ru-RU"/>
        </w:rPr>
        <w:lastRenderedPageBreak/>
        <w:drawing>
          <wp:inline distT="0" distB="0" distL="0" distR="0" wp14:anchorId="7E161BC2" wp14:editId="3133E2BB">
            <wp:extent cx="3181794" cy="315321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794" cy="3153215"/>
                    </a:xfrm>
                    <a:prstGeom prst="rect">
                      <a:avLst/>
                    </a:prstGeom>
                  </pic:spPr>
                </pic:pic>
              </a:graphicData>
            </a:graphic>
          </wp:inline>
        </w:drawing>
      </w:r>
    </w:p>
    <w:p w:rsidR="0017378D" w:rsidRDefault="00CC1D5C" w:rsidP="00CC1D5C">
      <w:pPr>
        <w:pStyle w:val="a8"/>
      </w:pPr>
      <w:r>
        <w:t xml:space="preserve">Рисунок </w:t>
      </w:r>
      <w:r w:rsidR="008326E6">
        <w:fldChar w:fldCharType="begin"/>
      </w:r>
      <w:r w:rsidR="008326E6">
        <w:instrText xml:space="preserve"> SEQ Рисунок \* ARABIC </w:instrText>
      </w:r>
      <w:r w:rsidR="008326E6">
        <w:fldChar w:fldCharType="separate"/>
      </w:r>
      <w:r>
        <w:rPr>
          <w:noProof/>
        </w:rPr>
        <w:t>15</w:t>
      </w:r>
      <w:r w:rsidR="008326E6">
        <w:rPr>
          <w:noProof/>
        </w:rPr>
        <w:fldChar w:fldCharType="end"/>
      </w:r>
      <w:r>
        <w:t xml:space="preserve"> – количество обращений</w:t>
      </w:r>
      <w:r w:rsidR="005D6853">
        <w:t xml:space="preserve"> к узлам при удалении и слиянии</w:t>
      </w:r>
    </w:p>
    <w:p w:rsidR="00CC1D5C" w:rsidRDefault="00C64DB8" w:rsidP="00CC1D5C">
      <w:r>
        <w:t>Резюмируя, можно сказать, что эффективность доступа в такой структуре данных весьма неплохая.</w:t>
      </w:r>
    </w:p>
    <w:p w:rsidR="00C64DB8" w:rsidRPr="00907A12" w:rsidRDefault="00C64DB8" w:rsidP="00CC1D5C"/>
    <w:p w:rsidR="00815813" w:rsidRDefault="00815813" w:rsidP="00ED3AEE">
      <w:pPr>
        <w:pStyle w:val="1"/>
      </w:pPr>
      <w:bookmarkStart w:id="33" w:name="_Toc106910489"/>
      <w:r>
        <w:lastRenderedPageBreak/>
        <w:t>Заключение</w:t>
      </w:r>
      <w:bookmarkEnd w:id="33"/>
    </w:p>
    <w:p w:rsidR="00EE180E" w:rsidRDefault="00EE180E" w:rsidP="002F6450">
      <w:r>
        <w:t xml:space="preserve">В данной работе было изучена многомерная структура данных </w:t>
      </w:r>
      <w:r w:rsidRPr="00EE180E">
        <w:t>3</w:t>
      </w:r>
      <w:r>
        <w:rPr>
          <w:lang w:val="en-US"/>
        </w:rPr>
        <w:t>D</w:t>
      </w:r>
      <w:r w:rsidRPr="00EE180E">
        <w:t xml:space="preserve"> </w:t>
      </w:r>
      <w:r>
        <w:rPr>
          <w:lang w:val="en-US"/>
        </w:rPr>
        <w:t>R</w:t>
      </w:r>
      <w:r w:rsidRPr="00EE180E">
        <w:t>*-</w:t>
      </w:r>
      <w:r>
        <w:t>дерево. Были выявлены и рассмотрены его отличительные особенности, алгоритмы построения и доступа к его узлам.</w:t>
      </w:r>
    </w:p>
    <w:p w:rsidR="00EE180E" w:rsidRPr="00EE180E" w:rsidRDefault="00EE180E" w:rsidP="002F6450">
      <w:r>
        <w:t xml:space="preserve">Данная структура данных была реализована на языке </w:t>
      </w:r>
      <w:r>
        <w:rPr>
          <w:lang w:val="en-US"/>
        </w:rPr>
        <w:t>C</w:t>
      </w:r>
      <w:r w:rsidRPr="00EE180E">
        <w:t>++</w:t>
      </w:r>
      <w:r>
        <w:t>.</w:t>
      </w:r>
    </w:p>
    <w:p w:rsidR="002F6450" w:rsidRPr="00EE180E" w:rsidRDefault="00EE180E" w:rsidP="002F6450">
      <w:r>
        <w:t>Кроме того, была проанализирована эффективность алгоритма при использовании на различных входных данных и доказана эмпирически его эффективность.</w:t>
      </w:r>
    </w:p>
    <w:p w:rsidR="00815813" w:rsidRDefault="00815813" w:rsidP="00ED3AEE">
      <w:pPr>
        <w:pStyle w:val="1"/>
      </w:pPr>
      <w:bookmarkStart w:id="34" w:name="_Toc106910490"/>
      <w:r>
        <w:lastRenderedPageBreak/>
        <w:t>Список литературы</w:t>
      </w:r>
      <w:bookmarkEnd w:id="34"/>
    </w:p>
    <w:p w:rsidR="00835129" w:rsidRPr="00144126" w:rsidRDefault="00835129" w:rsidP="00C43A92">
      <w:pPr>
        <w:numPr>
          <w:ilvl w:val="0"/>
          <w:numId w:val="16"/>
        </w:numPr>
        <w:pBdr>
          <w:top w:val="nil"/>
          <w:left w:val="nil"/>
          <w:bottom w:val="nil"/>
          <w:right w:val="nil"/>
          <w:between w:val="nil"/>
        </w:pBdr>
        <w:rPr>
          <w:rFonts w:eastAsia="Times New Roman" w:cs="Times New Roman"/>
          <w:color w:val="000000"/>
          <w:szCs w:val="28"/>
          <w:lang w:eastAsia="ru-RU"/>
        </w:rPr>
      </w:pPr>
      <w:r w:rsidRPr="00835129">
        <w:rPr>
          <w:rFonts w:eastAsia="Times New Roman" w:cs="Times New Roman"/>
          <w:color w:val="000000"/>
          <w:szCs w:val="28"/>
          <w:lang w:eastAsia="ru-RU"/>
        </w:rPr>
        <w:t>Скворцов</w:t>
      </w:r>
      <w:r w:rsidRPr="00144126">
        <w:rPr>
          <w:rFonts w:eastAsia="Times New Roman" w:cs="Times New Roman"/>
          <w:color w:val="000000"/>
          <w:szCs w:val="28"/>
          <w:lang w:eastAsia="ru-RU"/>
        </w:rPr>
        <w:t xml:space="preserve"> </w:t>
      </w:r>
      <w:r w:rsidRPr="00835129">
        <w:rPr>
          <w:rFonts w:eastAsia="Times New Roman" w:cs="Times New Roman"/>
          <w:color w:val="000000"/>
          <w:szCs w:val="28"/>
          <w:lang w:eastAsia="ru-RU"/>
        </w:rPr>
        <w:t>А</w:t>
      </w:r>
      <w:r w:rsidRPr="00144126">
        <w:rPr>
          <w:rFonts w:eastAsia="Times New Roman" w:cs="Times New Roman"/>
          <w:color w:val="000000"/>
          <w:szCs w:val="28"/>
          <w:lang w:eastAsia="ru-RU"/>
        </w:rPr>
        <w:t xml:space="preserve">. </w:t>
      </w:r>
      <w:r w:rsidRPr="00835129">
        <w:rPr>
          <w:rFonts w:eastAsia="Times New Roman" w:cs="Times New Roman"/>
          <w:color w:val="000000"/>
          <w:szCs w:val="28"/>
          <w:lang w:eastAsia="ru-RU"/>
        </w:rPr>
        <w:t>В</w:t>
      </w:r>
      <w:r w:rsidRPr="00144126">
        <w:rPr>
          <w:rFonts w:eastAsia="Times New Roman" w:cs="Times New Roman"/>
          <w:color w:val="000000"/>
          <w:szCs w:val="28"/>
          <w:lang w:eastAsia="ru-RU"/>
        </w:rPr>
        <w:t>:</w:t>
      </w:r>
      <w:r w:rsidRPr="00144126">
        <w:t xml:space="preserve"> </w:t>
      </w:r>
      <w:r w:rsidRPr="00835129">
        <w:rPr>
          <w:rFonts w:eastAsia="Times New Roman" w:cs="Times New Roman"/>
          <w:color w:val="000000"/>
          <w:szCs w:val="28"/>
          <w:lang w:eastAsia="ru-RU"/>
        </w:rPr>
        <w:t>Глобальные</w:t>
      </w:r>
      <w:r w:rsidRPr="00144126">
        <w:rPr>
          <w:rFonts w:eastAsia="Times New Roman" w:cs="Times New Roman"/>
          <w:color w:val="000000"/>
          <w:szCs w:val="28"/>
          <w:lang w:eastAsia="ru-RU"/>
        </w:rPr>
        <w:t xml:space="preserve"> </w:t>
      </w:r>
      <w:r w:rsidRPr="00835129">
        <w:rPr>
          <w:rFonts w:eastAsia="Times New Roman" w:cs="Times New Roman"/>
          <w:color w:val="000000"/>
          <w:szCs w:val="28"/>
          <w:lang w:eastAsia="ru-RU"/>
        </w:rPr>
        <w:t>алгоритмы</w:t>
      </w:r>
      <w:r w:rsidRPr="00144126">
        <w:rPr>
          <w:rFonts w:eastAsia="Times New Roman" w:cs="Times New Roman"/>
          <w:color w:val="000000"/>
          <w:szCs w:val="28"/>
          <w:lang w:eastAsia="ru-RU"/>
        </w:rPr>
        <w:t xml:space="preserve"> </w:t>
      </w:r>
      <w:r w:rsidRPr="00835129">
        <w:rPr>
          <w:rFonts w:eastAsia="Times New Roman" w:cs="Times New Roman"/>
          <w:color w:val="000000"/>
          <w:szCs w:val="28"/>
          <w:lang w:eastAsia="ru-RU"/>
        </w:rPr>
        <w:t>построения</w:t>
      </w:r>
      <w:r w:rsidRPr="00144126">
        <w:rPr>
          <w:rFonts w:eastAsia="Times New Roman" w:cs="Times New Roman"/>
          <w:color w:val="000000"/>
          <w:szCs w:val="28"/>
          <w:lang w:eastAsia="ru-RU"/>
        </w:rPr>
        <w:t xml:space="preserve"> </w:t>
      </w:r>
      <w:r w:rsidRPr="00835129">
        <w:rPr>
          <w:rFonts w:eastAsia="Times New Roman" w:cs="Times New Roman"/>
          <w:color w:val="000000"/>
          <w:szCs w:val="28"/>
          <w:lang w:val="en-US" w:eastAsia="ru-RU"/>
        </w:rPr>
        <w:t>r</w:t>
      </w:r>
      <w:r w:rsidRPr="00144126">
        <w:rPr>
          <w:rFonts w:eastAsia="Times New Roman" w:cs="Times New Roman"/>
          <w:color w:val="000000"/>
          <w:szCs w:val="28"/>
          <w:lang w:eastAsia="ru-RU"/>
        </w:rPr>
        <w:t>-</w:t>
      </w:r>
      <w:r w:rsidRPr="00835129">
        <w:rPr>
          <w:rFonts w:eastAsia="Times New Roman" w:cs="Times New Roman"/>
          <w:color w:val="000000"/>
          <w:szCs w:val="28"/>
          <w:lang w:eastAsia="ru-RU"/>
        </w:rPr>
        <w:t>деревьев</w:t>
      </w:r>
      <w:r w:rsidR="00144126" w:rsidRPr="00144126">
        <w:rPr>
          <w:rFonts w:eastAsia="Times New Roman" w:cs="Times New Roman"/>
          <w:color w:val="000000"/>
          <w:szCs w:val="28"/>
          <w:lang w:eastAsia="ru-RU"/>
        </w:rPr>
        <w:t xml:space="preserve"> // 1999, </w:t>
      </w:r>
      <w:r w:rsidR="00144126">
        <w:rPr>
          <w:rFonts w:eastAsia="Times New Roman" w:cs="Times New Roman"/>
          <w:color w:val="000000"/>
          <w:szCs w:val="28"/>
          <w:lang w:eastAsia="ru-RU"/>
        </w:rPr>
        <w:t>с</w:t>
      </w:r>
      <w:r w:rsidR="00144126" w:rsidRPr="00144126">
        <w:rPr>
          <w:rFonts w:eastAsia="Times New Roman" w:cs="Times New Roman"/>
          <w:color w:val="000000"/>
          <w:szCs w:val="28"/>
          <w:lang w:eastAsia="ru-RU"/>
        </w:rPr>
        <w:t xml:space="preserve">. 79 - 83. </w:t>
      </w:r>
    </w:p>
    <w:p w:rsidR="00835129" w:rsidRPr="00835129" w:rsidRDefault="00835129" w:rsidP="00C43A92">
      <w:pPr>
        <w:numPr>
          <w:ilvl w:val="0"/>
          <w:numId w:val="16"/>
        </w:numPr>
        <w:pBdr>
          <w:top w:val="nil"/>
          <w:left w:val="nil"/>
          <w:bottom w:val="nil"/>
          <w:right w:val="nil"/>
          <w:between w:val="nil"/>
        </w:pBdr>
        <w:rPr>
          <w:rFonts w:eastAsia="Times New Roman" w:cs="Times New Roman"/>
          <w:color w:val="000000"/>
          <w:szCs w:val="28"/>
          <w:lang w:val="en-US" w:eastAsia="ru-RU"/>
        </w:rPr>
      </w:pPr>
      <w:r w:rsidRPr="00835129">
        <w:rPr>
          <w:rFonts w:eastAsia="Times New Roman" w:cs="Times New Roman"/>
          <w:color w:val="000000"/>
          <w:szCs w:val="28"/>
          <w:lang w:val="en-US" w:eastAsia="ru-RU"/>
        </w:rPr>
        <w:t>Guttmann A. R-trees: A Dynamic Index Structure For Spatial Searching // Proc. ACM SIGMOD Int. Conf. on Management of Data, 1984, p. 47-57.</w:t>
      </w:r>
    </w:p>
    <w:p w:rsidR="00835129" w:rsidRPr="00835129" w:rsidRDefault="00835129" w:rsidP="00835129">
      <w:pPr>
        <w:numPr>
          <w:ilvl w:val="0"/>
          <w:numId w:val="16"/>
        </w:numPr>
        <w:pBdr>
          <w:top w:val="nil"/>
          <w:left w:val="nil"/>
          <w:bottom w:val="nil"/>
          <w:right w:val="nil"/>
          <w:between w:val="nil"/>
        </w:pBdr>
        <w:rPr>
          <w:rFonts w:eastAsia="Times New Roman" w:cs="Times New Roman"/>
          <w:color w:val="000000"/>
          <w:szCs w:val="28"/>
          <w:lang w:val="en-US" w:eastAsia="ru-RU"/>
        </w:rPr>
      </w:pPr>
      <w:r w:rsidRPr="00835129">
        <w:rPr>
          <w:rFonts w:eastAsia="Times New Roman" w:cs="Times New Roman"/>
          <w:color w:val="000000"/>
          <w:szCs w:val="28"/>
          <w:lang w:val="en-US" w:eastAsia="ru-RU"/>
        </w:rPr>
        <w:t>Beckmann N., Kriegel H., Schneider R., Seeger B. The R* tree: An Efficient and Robust Access Method for Points and Rectangles // ACM, 1990, p. 322-331.</w:t>
      </w:r>
    </w:p>
    <w:p w:rsidR="00B97DAE" w:rsidRPr="00835129" w:rsidRDefault="00835129" w:rsidP="00835129">
      <w:pPr>
        <w:numPr>
          <w:ilvl w:val="0"/>
          <w:numId w:val="16"/>
        </w:numPr>
        <w:pBdr>
          <w:top w:val="nil"/>
          <w:left w:val="nil"/>
          <w:bottom w:val="nil"/>
          <w:right w:val="nil"/>
          <w:between w:val="nil"/>
        </w:pBdr>
        <w:rPr>
          <w:rFonts w:eastAsia="Times New Roman" w:cs="Times New Roman"/>
          <w:color w:val="000000"/>
          <w:szCs w:val="28"/>
          <w:lang w:val="en-US" w:eastAsia="ru-RU"/>
        </w:rPr>
      </w:pPr>
      <w:r w:rsidRPr="00835129">
        <w:rPr>
          <w:rFonts w:eastAsia="Times New Roman" w:cs="Times New Roman"/>
          <w:color w:val="000000"/>
          <w:szCs w:val="28"/>
          <w:lang w:val="en-US" w:eastAsia="ru-RU"/>
        </w:rPr>
        <w:t>Kriegel H., Schiwietz M., Schneider R. Seeger B. Performance comparison of point and spatial access methods /</w:t>
      </w:r>
      <w:r>
        <w:rPr>
          <w:rFonts w:eastAsia="Times New Roman" w:cs="Times New Roman"/>
          <w:color w:val="000000"/>
          <w:szCs w:val="28"/>
          <w:lang w:val="en-US" w:eastAsia="ru-RU"/>
        </w:rPr>
        <w:t>/ Proc. Symp. On the Design and Implementa</w:t>
      </w:r>
      <w:r w:rsidRPr="00835129">
        <w:rPr>
          <w:rFonts w:eastAsia="Times New Roman" w:cs="Times New Roman"/>
          <w:color w:val="000000"/>
          <w:szCs w:val="28"/>
          <w:lang w:val="en-US" w:eastAsia="ru-RU"/>
        </w:rPr>
        <w:t>tion of Large Spatial Databases, Santa Barbara, 1989, Lecture Notes in Computer Science.</w:t>
      </w:r>
    </w:p>
    <w:sectPr w:rsidR="00B97DAE" w:rsidRPr="00835129" w:rsidSect="00746F9C">
      <w:headerReference w:type="default" r:id="rId23"/>
      <w:headerReference w:type="first" r:id="rId24"/>
      <w:pgSz w:w="11906" w:h="16838" w:code="9"/>
      <w:pgMar w:top="1134" w:right="567" w:bottom="851" w:left="1701" w:header="56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6E6" w:rsidRDefault="008326E6" w:rsidP="00A21E7F">
      <w:pPr>
        <w:spacing w:line="240" w:lineRule="auto"/>
      </w:pPr>
      <w:r>
        <w:separator/>
      </w:r>
    </w:p>
  </w:endnote>
  <w:endnote w:type="continuationSeparator" w:id="0">
    <w:p w:rsidR="008326E6" w:rsidRDefault="008326E6" w:rsidP="00A21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6E6" w:rsidRDefault="008326E6" w:rsidP="00A21E7F">
      <w:pPr>
        <w:spacing w:line="240" w:lineRule="auto"/>
      </w:pPr>
      <w:r>
        <w:separator/>
      </w:r>
    </w:p>
  </w:footnote>
  <w:footnote w:type="continuationSeparator" w:id="0">
    <w:p w:rsidR="008326E6" w:rsidRDefault="008326E6" w:rsidP="00A21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341008"/>
      <w:docPartObj>
        <w:docPartGallery w:val="Page Numbers (Top of Page)"/>
        <w:docPartUnique/>
      </w:docPartObj>
    </w:sdtPr>
    <w:sdtEndPr/>
    <w:sdtContent>
      <w:p w:rsidR="00746F9C" w:rsidRDefault="00746F9C">
        <w:pPr>
          <w:pStyle w:val="a4"/>
        </w:pPr>
        <w:r>
          <w:fldChar w:fldCharType="begin"/>
        </w:r>
        <w:r>
          <w:instrText>PAGE   \* MERGEFORMAT</w:instrText>
        </w:r>
        <w:r>
          <w:fldChar w:fldCharType="separate"/>
        </w:r>
        <w:r w:rsidR="00907A12">
          <w:rPr>
            <w:noProof/>
          </w:rPr>
          <w:t>9</w:t>
        </w:r>
        <w:r>
          <w:fldChar w:fldCharType="end"/>
        </w:r>
      </w:p>
    </w:sdtContent>
  </w:sdt>
  <w:p w:rsidR="00746F9C" w:rsidRDefault="00746F9C" w:rsidP="00746F9C">
    <w:pPr>
      <w:pStyle w:val="a4"/>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E7F" w:rsidRDefault="00A21E7F" w:rsidP="00746F9C">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5426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F8CB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CAA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ACFA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1058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72E2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88D1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3A42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38A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ACA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183BE4"/>
    <w:multiLevelType w:val="hybridMultilevel"/>
    <w:tmpl w:val="A82E81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B38713A"/>
    <w:multiLevelType w:val="hybridMultilevel"/>
    <w:tmpl w:val="02C6E2E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60D91E1D"/>
    <w:multiLevelType w:val="hybridMultilevel"/>
    <w:tmpl w:val="F6C0A5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C776207"/>
    <w:multiLevelType w:val="hybridMultilevel"/>
    <w:tmpl w:val="C1207E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4BD5411"/>
    <w:multiLevelType w:val="multilevel"/>
    <w:tmpl w:val="AA504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C6807F5"/>
    <w:multiLevelType w:val="hybridMultilevel"/>
    <w:tmpl w:val="E9BC916C"/>
    <w:lvl w:ilvl="0" w:tplc="0EBCA6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D8"/>
    <w:rsid w:val="00000C93"/>
    <w:rsid w:val="00004C1B"/>
    <w:rsid w:val="00010ABF"/>
    <w:rsid w:val="00015A20"/>
    <w:rsid w:val="0001786F"/>
    <w:rsid w:val="00030224"/>
    <w:rsid w:val="0003488A"/>
    <w:rsid w:val="00035CA6"/>
    <w:rsid w:val="0004202C"/>
    <w:rsid w:val="00042DC0"/>
    <w:rsid w:val="00043BA0"/>
    <w:rsid w:val="00047376"/>
    <w:rsid w:val="00054FD9"/>
    <w:rsid w:val="00060EC1"/>
    <w:rsid w:val="00062F96"/>
    <w:rsid w:val="000642F5"/>
    <w:rsid w:val="000661DA"/>
    <w:rsid w:val="000714C2"/>
    <w:rsid w:val="00071757"/>
    <w:rsid w:val="00072F7B"/>
    <w:rsid w:val="00080D83"/>
    <w:rsid w:val="00083E14"/>
    <w:rsid w:val="00085287"/>
    <w:rsid w:val="000953C9"/>
    <w:rsid w:val="000A3EA8"/>
    <w:rsid w:val="000A5932"/>
    <w:rsid w:val="000A5FF2"/>
    <w:rsid w:val="000B00B3"/>
    <w:rsid w:val="000B114A"/>
    <w:rsid w:val="000C1822"/>
    <w:rsid w:val="000C2AFA"/>
    <w:rsid w:val="000C4021"/>
    <w:rsid w:val="000D4FD8"/>
    <w:rsid w:val="000E5A5C"/>
    <w:rsid w:val="000E6D9E"/>
    <w:rsid w:val="00101A11"/>
    <w:rsid w:val="0010313E"/>
    <w:rsid w:val="001133BE"/>
    <w:rsid w:val="00116E1C"/>
    <w:rsid w:val="0012042E"/>
    <w:rsid w:val="0012094E"/>
    <w:rsid w:val="0012464C"/>
    <w:rsid w:val="00133044"/>
    <w:rsid w:val="00135F2D"/>
    <w:rsid w:val="00144126"/>
    <w:rsid w:val="00150EE2"/>
    <w:rsid w:val="00152175"/>
    <w:rsid w:val="00154DED"/>
    <w:rsid w:val="001574A7"/>
    <w:rsid w:val="00160BFB"/>
    <w:rsid w:val="00164AB5"/>
    <w:rsid w:val="00170BA4"/>
    <w:rsid w:val="00170C66"/>
    <w:rsid w:val="001725E1"/>
    <w:rsid w:val="0017378D"/>
    <w:rsid w:val="001742EB"/>
    <w:rsid w:val="00181689"/>
    <w:rsid w:val="00181A78"/>
    <w:rsid w:val="00184839"/>
    <w:rsid w:val="001A27C2"/>
    <w:rsid w:val="001A2DED"/>
    <w:rsid w:val="001B7B72"/>
    <w:rsid w:val="001C32ED"/>
    <w:rsid w:val="001D11CD"/>
    <w:rsid w:val="001D5A69"/>
    <w:rsid w:val="001E04F2"/>
    <w:rsid w:val="001E0B58"/>
    <w:rsid w:val="001E4814"/>
    <w:rsid w:val="001F47A0"/>
    <w:rsid w:val="00204D27"/>
    <w:rsid w:val="00206536"/>
    <w:rsid w:val="0022264D"/>
    <w:rsid w:val="00224539"/>
    <w:rsid w:val="00226A24"/>
    <w:rsid w:val="0023682A"/>
    <w:rsid w:val="00250741"/>
    <w:rsid w:val="00252502"/>
    <w:rsid w:val="00262D9A"/>
    <w:rsid w:val="00265568"/>
    <w:rsid w:val="002815AE"/>
    <w:rsid w:val="00284BC3"/>
    <w:rsid w:val="00291997"/>
    <w:rsid w:val="00296D15"/>
    <w:rsid w:val="002A3CFA"/>
    <w:rsid w:val="002B3B6D"/>
    <w:rsid w:val="002B6F09"/>
    <w:rsid w:val="002D34B6"/>
    <w:rsid w:val="002D442E"/>
    <w:rsid w:val="002F19C0"/>
    <w:rsid w:val="002F338A"/>
    <w:rsid w:val="002F3A06"/>
    <w:rsid w:val="002F6450"/>
    <w:rsid w:val="002F6E24"/>
    <w:rsid w:val="002F773D"/>
    <w:rsid w:val="003045B6"/>
    <w:rsid w:val="0031415D"/>
    <w:rsid w:val="00322E7F"/>
    <w:rsid w:val="0032316D"/>
    <w:rsid w:val="003242F7"/>
    <w:rsid w:val="00334C53"/>
    <w:rsid w:val="0033673E"/>
    <w:rsid w:val="003375BA"/>
    <w:rsid w:val="003403B8"/>
    <w:rsid w:val="00352DB1"/>
    <w:rsid w:val="00353805"/>
    <w:rsid w:val="00357169"/>
    <w:rsid w:val="00362EA9"/>
    <w:rsid w:val="003641D1"/>
    <w:rsid w:val="00380674"/>
    <w:rsid w:val="00381549"/>
    <w:rsid w:val="00383DF2"/>
    <w:rsid w:val="003844E7"/>
    <w:rsid w:val="00385CF5"/>
    <w:rsid w:val="00394FE6"/>
    <w:rsid w:val="003956C5"/>
    <w:rsid w:val="00397C0D"/>
    <w:rsid w:val="003A57D7"/>
    <w:rsid w:val="003A65D0"/>
    <w:rsid w:val="003B234D"/>
    <w:rsid w:val="003C38E2"/>
    <w:rsid w:val="003C531B"/>
    <w:rsid w:val="003C6BF1"/>
    <w:rsid w:val="003D4030"/>
    <w:rsid w:val="003E062E"/>
    <w:rsid w:val="003E52C2"/>
    <w:rsid w:val="003F591E"/>
    <w:rsid w:val="003F6C68"/>
    <w:rsid w:val="003F7D2C"/>
    <w:rsid w:val="0040291E"/>
    <w:rsid w:val="0040550F"/>
    <w:rsid w:val="00410874"/>
    <w:rsid w:val="00410D63"/>
    <w:rsid w:val="00411D28"/>
    <w:rsid w:val="0041637A"/>
    <w:rsid w:val="00417D99"/>
    <w:rsid w:val="0042279E"/>
    <w:rsid w:val="0042456D"/>
    <w:rsid w:val="00427B51"/>
    <w:rsid w:val="00432EFB"/>
    <w:rsid w:val="00445C0C"/>
    <w:rsid w:val="00446612"/>
    <w:rsid w:val="00452EC6"/>
    <w:rsid w:val="00460015"/>
    <w:rsid w:val="00461284"/>
    <w:rsid w:val="00464353"/>
    <w:rsid w:val="004707B3"/>
    <w:rsid w:val="004742E6"/>
    <w:rsid w:val="0048041F"/>
    <w:rsid w:val="00480506"/>
    <w:rsid w:val="00481CDF"/>
    <w:rsid w:val="00490555"/>
    <w:rsid w:val="0049656A"/>
    <w:rsid w:val="00496AFA"/>
    <w:rsid w:val="004C0524"/>
    <w:rsid w:val="004C12A0"/>
    <w:rsid w:val="004C5EC3"/>
    <w:rsid w:val="004C65E3"/>
    <w:rsid w:val="004D1113"/>
    <w:rsid w:val="004D1781"/>
    <w:rsid w:val="004D43E6"/>
    <w:rsid w:val="004E26FB"/>
    <w:rsid w:val="004E57BB"/>
    <w:rsid w:val="004E764E"/>
    <w:rsid w:val="004F2F9C"/>
    <w:rsid w:val="004F6578"/>
    <w:rsid w:val="005146E4"/>
    <w:rsid w:val="005176B8"/>
    <w:rsid w:val="005204A0"/>
    <w:rsid w:val="00530D9C"/>
    <w:rsid w:val="00543999"/>
    <w:rsid w:val="005445CE"/>
    <w:rsid w:val="005558C1"/>
    <w:rsid w:val="00562845"/>
    <w:rsid w:val="0057100D"/>
    <w:rsid w:val="00580682"/>
    <w:rsid w:val="00594E94"/>
    <w:rsid w:val="005957CA"/>
    <w:rsid w:val="005A2D1E"/>
    <w:rsid w:val="005A3B7F"/>
    <w:rsid w:val="005A77F2"/>
    <w:rsid w:val="005B6C50"/>
    <w:rsid w:val="005C2BB5"/>
    <w:rsid w:val="005C2DEA"/>
    <w:rsid w:val="005C5A76"/>
    <w:rsid w:val="005D5748"/>
    <w:rsid w:val="005D6853"/>
    <w:rsid w:val="005E1D58"/>
    <w:rsid w:val="005F3511"/>
    <w:rsid w:val="005F4551"/>
    <w:rsid w:val="005F5E3E"/>
    <w:rsid w:val="0060205F"/>
    <w:rsid w:val="0060421B"/>
    <w:rsid w:val="00610AEF"/>
    <w:rsid w:val="00611028"/>
    <w:rsid w:val="006135C0"/>
    <w:rsid w:val="006138E6"/>
    <w:rsid w:val="0062298A"/>
    <w:rsid w:val="00625E96"/>
    <w:rsid w:val="00632A93"/>
    <w:rsid w:val="00641366"/>
    <w:rsid w:val="00644E77"/>
    <w:rsid w:val="00646D04"/>
    <w:rsid w:val="0065067B"/>
    <w:rsid w:val="0065325F"/>
    <w:rsid w:val="006553B4"/>
    <w:rsid w:val="00664520"/>
    <w:rsid w:val="00666626"/>
    <w:rsid w:val="006725CA"/>
    <w:rsid w:val="00672DE2"/>
    <w:rsid w:val="0069116F"/>
    <w:rsid w:val="00692552"/>
    <w:rsid w:val="006959C1"/>
    <w:rsid w:val="0069662B"/>
    <w:rsid w:val="006A41F8"/>
    <w:rsid w:val="006B7153"/>
    <w:rsid w:val="006C149C"/>
    <w:rsid w:val="006D0A92"/>
    <w:rsid w:val="006D2DF0"/>
    <w:rsid w:val="006D3097"/>
    <w:rsid w:val="006D5B55"/>
    <w:rsid w:val="006D7112"/>
    <w:rsid w:val="006E09C5"/>
    <w:rsid w:val="006E1114"/>
    <w:rsid w:val="006E616D"/>
    <w:rsid w:val="006E74C4"/>
    <w:rsid w:val="006F6E8C"/>
    <w:rsid w:val="007048ED"/>
    <w:rsid w:val="0070606E"/>
    <w:rsid w:val="00707CDD"/>
    <w:rsid w:val="00717C77"/>
    <w:rsid w:val="00721FA3"/>
    <w:rsid w:val="0072397C"/>
    <w:rsid w:val="007256A0"/>
    <w:rsid w:val="007314F0"/>
    <w:rsid w:val="007404F8"/>
    <w:rsid w:val="0074189E"/>
    <w:rsid w:val="00746BF4"/>
    <w:rsid w:val="00746F9C"/>
    <w:rsid w:val="00757398"/>
    <w:rsid w:val="0076182E"/>
    <w:rsid w:val="007623BC"/>
    <w:rsid w:val="00766543"/>
    <w:rsid w:val="007669C2"/>
    <w:rsid w:val="007703C3"/>
    <w:rsid w:val="00774591"/>
    <w:rsid w:val="00774DD7"/>
    <w:rsid w:val="0078125A"/>
    <w:rsid w:val="00785C1E"/>
    <w:rsid w:val="00795032"/>
    <w:rsid w:val="007A43E2"/>
    <w:rsid w:val="007A4DD9"/>
    <w:rsid w:val="007A6C0D"/>
    <w:rsid w:val="007B232C"/>
    <w:rsid w:val="007C0EE0"/>
    <w:rsid w:val="007C1666"/>
    <w:rsid w:val="007C228F"/>
    <w:rsid w:val="007C6A0D"/>
    <w:rsid w:val="007D69B4"/>
    <w:rsid w:val="007D7A79"/>
    <w:rsid w:val="007E4B3F"/>
    <w:rsid w:val="007E725F"/>
    <w:rsid w:val="007F3122"/>
    <w:rsid w:val="007F412D"/>
    <w:rsid w:val="00815813"/>
    <w:rsid w:val="00816F98"/>
    <w:rsid w:val="008241D3"/>
    <w:rsid w:val="00826B65"/>
    <w:rsid w:val="00830AE3"/>
    <w:rsid w:val="00830CDD"/>
    <w:rsid w:val="008326E6"/>
    <w:rsid w:val="00833B92"/>
    <w:rsid w:val="00835129"/>
    <w:rsid w:val="00837DD8"/>
    <w:rsid w:val="008457DF"/>
    <w:rsid w:val="00846576"/>
    <w:rsid w:val="00846682"/>
    <w:rsid w:val="00852A26"/>
    <w:rsid w:val="00855E35"/>
    <w:rsid w:val="008647D5"/>
    <w:rsid w:val="00874093"/>
    <w:rsid w:val="008744D1"/>
    <w:rsid w:val="008804A2"/>
    <w:rsid w:val="008809E6"/>
    <w:rsid w:val="0088771B"/>
    <w:rsid w:val="008903DF"/>
    <w:rsid w:val="00892C4D"/>
    <w:rsid w:val="008A2046"/>
    <w:rsid w:val="008A5EC9"/>
    <w:rsid w:val="008B4F43"/>
    <w:rsid w:val="008B59CC"/>
    <w:rsid w:val="008C265A"/>
    <w:rsid w:val="008D1415"/>
    <w:rsid w:val="008D20C6"/>
    <w:rsid w:val="008D7498"/>
    <w:rsid w:val="008E42C1"/>
    <w:rsid w:val="008E65C2"/>
    <w:rsid w:val="008F04F8"/>
    <w:rsid w:val="009024B0"/>
    <w:rsid w:val="00905E6C"/>
    <w:rsid w:val="00907A12"/>
    <w:rsid w:val="00913C02"/>
    <w:rsid w:val="009159C4"/>
    <w:rsid w:val="009208C5"/>
    <w:rsid w:val="00926676"/>
    <w:rsid w:val="00933E03"/>
    <w:rsid w:val="00935421"/>
    <w:rsid w:val="00940DAC"/>
    <w:rsid w:val="00941942"/>
    <w:rsid w:val="009475AC"/>
    <w:rsid w:val="00950284"/>
    <w:rsid w:val="00954E60"/>
    <w:rsid w:val="00955951"/>
    <w:rsid w:val="0095708C"/>
    <w:rsid w:val="00966AD3"/>
    <w:rsid w:val="0097517A"/>
    <w:rsid w:val="00980165"/>
    <w:rsid w:val="009812DA"/>
    <w:rsid w:val="00981D30"/>
    <w:rsid w:val="00987A05"/>
    <w:rsid w:val="00991455"/>
    <w:rsid w:val="00993A37"/>
    <w:rsid w:val="00993B3F"/>
    <w:rsid w:val="00996DCB"/>
    <w:rsid w:val="009979E0"/>
    <w:rsid w:val="009A18E8"/>
    <w:rsid w:val="009A4A3E"/>
    <w:rsid w:val="009B0CD4"/>
    <w:rsid w:val="009B1F68"/>
    <w:rsid w:val="009B6B84"/>
    <w:rsid w:val="009C2C44"/>
    <w:rsid w:val="009C7CE3"/>
    <w:rsid w:val="009D171A"/>
    <w:rsid w:val="009D2BFC"/>
    <w:rsid w:val="009D61B9"/>
    <w:rsid w:val="009D6FF5"/>
    <w:rsid w:val="009E1A41"/>
    <w:rsid w:val="009E40FC"/>
    <w:rsid w:val="009E4B54"/>
    <w:rsid w:val="009F36B8"/>
    <w:rsid w:val="009F3D59"/>
    <w:rsid w:val="00A056EC"/>
    <w:rsid w:val="00A06788"/>
    <w:rsid w:val="00A07904"/>
    <w:rsid w:val="00A138F4"/>
    <w:rsid w:val="00A1483D"/>
    <w:rsid w:val="00A17388"/>
    <w:rsid w:val="00A17DC8"/>
    <w:rsid w:val="00A21E7F"/>
    <w:rsid w:val="00A3455F"/>
    <w:rsid w:val="00A42D2D"/>
    <w:rsid w:val="00A45FD8"/>
    <w:rsid w:val="00A54BD1"/>
    <w:rsid w:val="00A64667"/>
    <w:rsid w:val="00A64896"/>
    <w:rsid w:val="00A654B8"/>
    <w:rsid w:val="00A659E8"/>
    <w:rsid w:val="00A66825"/>
    <w:rsid w:val="00A71180"/>
    <w:rsid w:val="00A72E14"/>
    <w:rsid w:val="00A77750"/>
    <w:rsid w:val="00A77C1E"/>
    <w:rsid w:val="00A83442"/>
    <w:rsid w:val="00A906D4"/>
    <w:rsid w:val="00A963B2"/>
    <w:rsid w:val="00A976FA"/>
    <w:rsid w:val="00AB13D8"/>
    <w:rsid w:val="00AB3715"/>
    <w:rsid w:val="00AC4A16"/>
    <w:rsid w:val="00AC5FDE"/>
    <w:rsid w:val="00AC606D"/>
    <w:rsid w:val="00AD1D0C"/>
    <w:rsid w:val="00AD1FE3"/>
    <w:rsid w:val="00AD635A"/>
    <w:rsid w:val="00AE0099"/>
    <w:rsid w:val="00AE1657"/>
    <w:rsid w:val="00AE6ED9"/>
    <w:rsid w:val="00AF00F0"/>
    <w:rsid w:val="00AF65C5"/>
    <w:rsid w:val="00AF7399"/>
    <w:rsid w:val="00AF7CD3"/>
    <w:rsid w:val="00B0280A"/>
    <w:rsid w:val="00B033D0"/>
    <w:rsid w:val="00B039B5"/>
    <w:rsid w:val="00B06B72"/>
    <w:rsid w:val="00B1169B"/>
    <w:rsid w:val="00B13D6D"/>
    <w:rsid w:val="00B20769"/>
    <w:rsid w:val="00B2101A"/>
    <w:rsid w:val="00B235B9"/>
    <w:rsid w:val="00B23604"/>
    <w:rsid w:val="00B2389D"/>
    <w:rsid w:val="00B2437C"/>
    <w:rsid w:val="00B2483F"/>
    <w:rsid w:val="00B25116"/>
    <w:rsid w:val="00B43F72"/>
    <w:rsid w:val="00B470BC"/>
    <w:rsid w:val="00B624D1"/>
    <w:rsid w:val="00B62794"/>
    <w:rsid w:val="00B64AF9"/>
    <w:rsid w:val="00B714A2"/>
    <w:rsid w:val="00B73212"/>
    <w:rsid w:val="00B73DE7"/>
    <w:rsid w:val="00B76737"/>
    <w:rsid w:val="00B76D36"/>
    <w:rsid w:val="00B76FCB"/>
    <w:rsid w:val="00B77E80"/>
    <w:rsid w:val="00B859E0"/>
    <w:rsid w:val="00B871EA"/>
    <w:rsid w:val="00B94310"/>
    <w:rsid w:val="00B97DAE"/>
    <w:rsid w:val="00BA28BA"/>
    <w:rsid w:val="00BA4D89"/>
    <w:rsid w:val="00BA557A"/>
    <w:rsid w:val="00BB0530"/>
    <w:rsid w:val="00BB4488"/>
    <w:rsid w:val="00BB7D6C"/>
    <w:rsid w:val="00BC2B3D"/>
    <w:rsid w:val="00BC5844"/>
    <w:rsid w:val="00BC5CFD"/>
    <w:rsid w:val="00BC7668"/>
    <w:rsid w:val="00BC76BD"/>
    <w:rsid w:val="00BD09B3"/>
    <w:rsid w:val="00BE0BCC"/>
    <w:rsid w:val="00BE22DB"/>
    <w:rsid w:val="00BF0BC4"/>
    <w:rsid w:val="00BF5061"/>
    <w:rsid w:val="00BF5775"/>
    <w:rsid w:val="00C04BD4"/>
    <w:rsid w:val="00C06066"/>
    <w:rsid w:val="00C06A71"/>
    <w:rsid w:val="00C1137E"/>
    <w:rsid w:val="00C12F9A"/>
    <w:rsid w:val="00C16EF8"/>
    <w:rsid w:val="00C24152"/>
    <w:rsid w:val="00C31383"/>
    <w:rsid w:val="00C4246A"/>
    <w:rsid w:val="00C43E9B"/>
    <w:rsid w:val="00C464B3"/>
    <w:rsid w:val="00C4726E"/>
    <w:rsid w:val="00C52015"/>
    <w:rsid w:val="00C5209B"/>
    <w:rsid w:val="00C62AF4"/>
    <w:rsid w:val="00C64206"/>
    <w:rsid w:val="00C64B30"/>
    <w:rsid w:val="00C64DB8"/>
    <w:rsid w:val="00C71EFF"/>
    <w:rsid w:val="00C74413"/>
    <w:rsid w:val="00C814F1"/>
    <w:rsid w:val="00C81B7C"/>
    <w:rsid w:val="00C81F82"/>
    <w:rsid w:val="00C849D4"/>
    <w:rsid w:val="00C86A85"/>
    <w:rsid w:val="00C8720E"/>
    <w:rsid w:val="00C91B0A"/>
    <w:rsid w:val="00C91ED3"/>
    <w:rsid w:val="00C949D7"/>
    <w:rsid w:val="00C94CFA"/>
    <w:rsid w:val="00C96FA2"/>
    <w:rsid w:val="00CA5795"/>
    <w:rsid w:val="00CA75F7"/>
    <w:rsid w:val="00CB4950"/>
    <w:rsid w:val="00CB7E37"/>
    <w:rsid w:val="00CC18BE"/>
    <w:rsid w:val="00CC1D5C"/>
    <w:rsid w:val="00CC457B"/>
    <w:rsid w:val="00CC777C"/>
    <w:rsid w:val="00CC7D2F"/>
    <w:rsid w:val="00CD06B7"/>
    <w:rsid w:val="00CD0F55"/>
    <w:rsid w:val="00CD1646"/>
    <w:rsid w:val="00CD253A"/>
    <w:rsid w:val="00CD56B0"/>
    <w:rsid w:val="00CD65AA"/>
    <w:rsid w:val="00CE2A69"/>
    <w:rsid w:val="00CE4F9A"/>
    <w:rsid w:val="00CE6323"/>
    <w:rsid w:val="00CF2002"/>
    <w:rsid w:val="00CF31AE"/>
    <w:rsid w:val="00CF5F24"/>
    <w:rsid w:val="00D043E6"/>
    <w:rsid w:val="00D1037D"/>
    <w:rsid w:val="00D13811"/>
    <w:rsid w:val="00D14D36"/>
    <w:rsid w:val="00D22BD3"/>
    <w:rsid w:val="00D22CC4"/>
    <w:rsid w:val="00D249CE"/>
    <w:rsid w:val="00D26630"/>
    <w:rsid w:val="00D27F69"/>
    <w:rsid w:val="00D30FB1"/>
    <w:rsid w:val="00D405BB"/>
    <w:rsid w:val="00D435DA"/>
    <w:rsid w:val="00D47ADC"/>
    <w:rsid w:val="00D5247B"/>
    <w:rsid w:val="00D5274F"/>
    <w:rsid w:val="00D533FA"/>
    <w:rsid w:val="00D57134"/>
    <w:rsid w:val="00D57BD3"/>
    <w:rsid w:val="00D60AC4"/>
    <w:rsid w:val="00D62599"/>
    <w:rsid w:val="00D64617"/>
    <w:rsid w:val="00D7293C"/>
    <w:rsid w:val="00D77A84"/>
    <w:rsid w:val="00D83564"/>
    <w:rsid w:val="00D86FCB"/>
    <w:rsid w:val="00D94380"/>
    <w:rsid w:val="00D952A0"/>
    <w:rsid w:val="00DA01D7"/>
    <w:rsid w:val="00DA5107"/>
    <w:rsid w:val="00DB1F4B"/>
    <w:rsid w:val="00DB2986"/>
    <w:rsid w:val="00DB3B75"/>
    <w:rsid w:val="00DB4413"/>
    <w:rsid w:val="00DC0C66"/>
    <w:rsid w:val="00DD22D9"/>
    <w:rsid w:val="00DD5D4F"/>
    <w:rsid w:val="00DD5EE4"/>
    <w:rsid w:val="00DF408F"/>
    <w:rsid w:val="00E00119"/>
    <w:rsid w:val="00E026FA"/>
    <w:rsid w:val="00E10E00"/>
    <w:rsid w:val="00E1150B"/>
    <w:rsid w:val="00E21CD8"/>
    <w:rsid w:val="00E30228"/>
    <w:rsid w:val="00E447DE"/>
    <w:rsid w:val="00E558E8"/>
    <w:rsid w:val="00E74D04"/>
    <w:rsid w:val="00E75D2E"/>
    <w:rsid w:val="00E80E47"/>
    <w:rsid w:val="00E81D81"/>
    <w:rsid w:val="00E822BD"/>
    <w:rsid w:val="00E85023"/>
    <w:rsid w:val="00E85E32"/>
    <w:rsid w:val="00E95C23"/>
    <w:rsid w:val="00EA5E2E"/>
    <w:rsid w:val="00EB3808"/>
    <w:rsid w:val="00EB3A5C"/>
    <w:rsid w:val="00EC0334"/>
    <w:rsid w:val="00EC0FCA"/>
    <w:rsid w:val="00EC4F13"/>
    <w:rsid w:val="00EC6398"/>
    <w:rsid w:val="00ED0D25"/>
    <w:rsid w:val="00ED3AEE"/>
    <w:rsid w:val="00ED4A99"/>
    <w:rsid w:val="00ED59B3"/>
    <w:rsid w:val="00EE0673"/>
    <w:rsid w:val="00EE180E"/>
    <w:rsid w:val="00EE4485"/>
    <w:rsid w:val="00EE717F"/>
    <w:rsid w:val="00EE76C0"/>
    <w:rsid w:val="00EF6031"/>
    <w:rsid w:val="00F01E2A"/>
    <w:rsid w:val="00F1008F"/>
    <w:rsid w:val="00F105EC"/>
    <w:rsid w:val="00F122E7"/>
    <w:rsid w:val="00F16CAF"/>
    <w:rsid w:val="00F174A2"/>
    <w:rsid w:val="00F178C7"/>
    <w:rsid w:val="00F207A3"/>
    <w:rsid w:val="00F266EC"/>
    <w:rsid w:val="00F3127E"/>
    <w:rsid w:val="00F34711"/>
    <w:rsid w:val="00F34D27"/>
    <w:rsid w:val="00F35B3D"/>
    <w:rsid w:val="00F36C32"/>
    <w:rsid w:val="00F372B8"/>
    <w:rsid w:val="00F501C0"/>
    <w:rsid w:val="00F56101"/>
    <w:rsid w:val="00F64E70"/>
    <w:rsid w:val="00F675ED"/>
    <w:rsid w:val="00F706A1"/>
    <w:rsid w:val="00F724D5"/>
    <w:rsid w:val="00F74C5C"/>
    <w:rsid w:val="00F76EA4"/>
    <w:rsid w:val="00F77C85"/>
    <w:rsid w:val="00F83F99"/>
    <w:rsid w:val="00F852FD"/>
    <w:rsid w:val="00FA2965"/>
    <w:rsid w:val="00FA3E2D"/>
    <w:rsid w:val="00FA4854"/>
    <w:rsid w:val="00FB12C1"/>
    <w:rsid w:val="00FB224C"/>
    <w:rsid w:val="00FB589D"/>
    <w:rsid w:val="00FC6D29"/>
    <w:rsid w:val="00FC7061"/>
    <w:rsid w:val="00FD12FC"/>
    <w:rsid w:val="00FD2511"/>
    <w:rsid w:val="00FE44AA"/>
    <w:rsid w:val="00FF7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3E4D"/>
  <w15:docId w15:val="{E1094197-0BCA-4313-AEC3-A0E523A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9C2"/>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B033D0"/>
    <w:pPr>
      <w:keepNext/>
      <w:keepLines/>
      <w:pageBreakBefore/>
      <w:spacing w:after="240"/>
      <w:ind w:firstLine="0"/>
      <w:jc w:val="center"/>
      <w:outlineLvl w:val="0"/>
    </w:pPr>
    <w:rPr>
      <w:rFonts w:eastAsiaTheme="majorEastAsia" w:cstheme="majorBidi"/>
      <w:b/>
      <w:bCs/>
      <w:caps/>
      <w:sz w:val="32"/>
      <w:szCs w:val="28"/>
    </w:rPr>
  </w:style>
  <w:style w:type="paragraph" w:styleId="2">
    <w:name w:val="heading 2"/>
    <w:basedOn w:val="a"/>
    <w:next w:val="a"/>
    <w:link w:val="20"/>
    <w:uiPriority w:val="9"/>
    <w:unhideWhenUsed/>
    <w:qFormat/>
    <w:rsid w:val="00C71EFF"/>
    <w:pPr>
      <w:keepNext/>
      <w:keepLines/>
      <w:spacing w:before="360" w:after="24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B033D0"/>
    <w:pPr>
      <w:keepNext/>
      <w:keepLines/>
      <w:spacing w:before="360" w:after="24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4726E"/>
    <w:pPr>
      <w:spacing w:after="0" w:line="240" w:lineRule="auto"/>
      <w:ind w:firstLine="720"/>
      <w:jc w:val="both"/>
    </w:pPr>
    <w:rPr>
      <w:rFonts w:ascii="Times New Roman" w:hAnsi="Times New Roman"/>
      <w:sz w:val="28"/>
    </w:rPr>
  </w:style>
  <w:style w:type="character" w:customStyle="1" w:styleId="10">
    <w:name w:val="Заголовок 1 Знак"/>
    <w:basedOn w:val="a0"/>
    <w:link w:val="1"/>
    <w:uiPriority w:val="9"/>
    <w:rsid w:val="00B033D0"/>
    <w:rPr>
      <w:rFonts w:ascii="Times New Roman" w:eastAsiaTheme="majorEastAsia" w:hAnsi="Times New Roman" w:cstheme="majorBidi"/>
      <w:b/>
      <w:bCs/>
      <w:caps/>
      <w:sz w:val="32"/>
      <w:szCs w:val="28"/>
    </w:rPr>
  </w:style>
  <w:style w:type="character" w:customStyle="1" w:styleId="20">
    <w:name w:val="Заголовок 2 Знак"/>
    <w:basedOn w:val="a0"/>
    <w:link w:val="2"/>
    <w:uiPriority w:val="9"/>
    <w:rsid w:val="00C71EFF"/>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B033D0"/>
    <w:rPr>
      <w:rFonts w:ascii="Times New Roman" w:eastAsiaTheme="majorEastAsia" w:hAnsi="Times New Roman" w:cstheme="majorBidi"/>
      <w:b/>
      <w:bCs/>
      <w:sz w:val="28"/>
    </w:rPr>
  </w:style>
  <w:style w:type="paragraph" w:styleId="a4">
    <w:name w:val="header"/>
    <w:link w:val="a5"/>
    <w:uiPriority w:val="99"/>
    <w:unhideWhenUsed/>
    <w:rsid w:val="007669C2"/>
    <w:pPr>
      <w:tabs>
        <w:tab w:val="center" w:pos="4677"/>
        <w:tab w:val="right" w:pos="9355"/>
      </w:tabs>
      <w:spacing w:line="240" w:lineRule="auto"/>
      <w:jc w:val="center"/>
    </w:pPr>
    <w:rPr>
      <w:rFonts w:ascii="Times New Roman" w:hAnsi="Times New Roman"/>
      <w:sz w:val="24"/>
    </w:rPr>
  </w:style>
  <w:style w:type="character" w:customStyle="1" w:styleId="a5">
    <w:name w:val="Верхний колонтитул Знак"/>
    <w:basedOn w:val="a0"/>
    <w:link w:val="a4"/>
    <w:uiPriority w:val="99"/>
    <w:rsid w:val="007669C2"/>
    <w:rPr>
      <w:rFonts w:ascii="Times New Roman" w:hAnsi="Times New Roman"/>
      <w:sz w:val="24"/>
    </w:rPr>
  </w:style>
  <w:style w:type="paragraph" w:styleId="a6">
    <w:name w:val="TOC Heading"/>
    <w:basedOn w:val="1"/>
    <w:next w:val="a"/>
    <w:uiPriority w:val="39"/>
    <w:semiHidden/>
    <w:unhideWhenUsed/>
    <w:qFormat/>
    <w:rsid w:val="007669C2"/>
    <w:pPr>
      <w:pageBreakBefore w:val="0"/>
      <w:outlineLvl w:val="9"/>
    </w:pPr>
    <w:rPr>
      <w:caps w:val="0"/>
    </w:rPr>
  </w:style>
  <w:style w:type="paragraph" w:customStyle="1" w:styleId="a7">
    <w:name w:val="Рисунок"/>
    <w:basedOn w:val="a8"/>
    <w:next w:val="a8"/>
    <w:qFormat/>
    <w:rsid w:val="005957CA"/>
    <w:pPr>
      <w:keepNext/>
    </w:pPr>
  </w:style>
  <w:style w:type="paragraph" w:styleId="a8">
    <w:name w:val="caption"/>
    <w:next w:val="a"/>
    <w:uiPriority w:val="35"/>
    <w:unhideWhenUsed/>
    <w:qFormat/>
    <w:rsid w:val="005957CA"/>
    <w:pPr>
      <w:keepLines/>
      <w:spacing w:after="0" w:line="360" w:lineRule="auto"/>
      <w:jc w:val="center"/>
    </w:pPr>
    <w:rPr>
      <w:rFonts w:ascii="Times New Roman" w:hAnsi="Times New Roman"/>
      <w:bCs/>
      <w:i/>
      <w:sz w:val="24"/>
      <w:szCs w:val="18"/>
    </w:rPr>
  </w:style>
  <w:style w:type="character" w:styleId="a9">
    <w:name w:val="Placeholder Text"/>
    <w:basedOn w:val="a0"/>
    <w:uiPriority w:val="99"/>
    <w:semiHidden/>
    <w:rsid w:val="000714C2"/>
    <w:rPr>
      <w:color w:val="808080"/>
    </w:rPr>
  </w:style>
  <w:style w:type="paragraph" w:styleId="aa">
    <w:name w:val="Balloon Text"/>
    <w:basedOn w:val="a"/>
    <w:link w:val="ab"/>
    <w:uiPriority w:val="99"/>
    <w:semiHidden/>
    <w:unhideWhenUsed/>
    <w:rsid w:val="000714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0714C2"/>
    <w:rPr>
      <w:rFonts w:ascii="Tahoma" w:hAnsi="Tahoma" w:cs="Tahoma"/>
      <w:sz w:val="16"/>
      <w:szCs w:val="16"/>
    </w:rPr>
  </w:style>
  <w:style w:type="paragraph" w:styleId="ac">
    <w:name w:val="List Paragraph"/>
    <w:basedOn w:val="a"/>
    <w:uiPriority w:val="34"/>
    <w:qFormat/>
    <w:rsid w:val="00D043E6"/>
    <w:pPr>
      <w:ind w:left="720"/>
      <w:contextualSpacing/>
    </w:pPr>
  </w:style>
  <w:style w:type="character" w:styleId="ad">
    <w:name w:val="Subtle Emphasis"/>
    <w:basedOn w:val="a0"/>
    <w:uiPriority w:val="19"/>
    <w:qFormat/>
    <w:rsid w:val="008D20C6"/>
    <w:rPr>
      <w:rFonts w:ascii="Times New Roman" w:hAnsi="Times New Roman"/>
      <w:i/>
      <w:iCs/>
      <w:color w:val="404040" w:themeColor="text1" w:themeTint="BF"/>
      <w:sz w:val="24"/>
    </w:rPr>
  </w:style>
  <w:style w:type="paragraph" w:styleId="11">
    <w:name w:val="toc 1"/>
    <w:basedOn w:val="a"/>
    <w:next w:val="a"/>
    <w:autoRedefine/>
    <w:uiPriority w:val="39"/>
    <w:unhideWhenUsed/>
    <w:rsid w:val="00284BC3"/>
    <w:pPr>
      <w:spacing w:after="100"/>
    </w:pPr>
  </w:style>
  <w:style w:type="paragraph" w:styleId="21">
    <w:name w:val="toc 2"/>
    <w:basedOn w:val="a"/>
    <w:next w:val="a"/>
    <w:autoRedefine/>
    <w:uiPriority w:val="39"/>
    <w:unhideWhenUsed/>
    <w:rsid w:val="00284BC3"/>
    <w:pPr>
      <w:spacing w:after="100"/>
      <w:ind w:left="280"/>
    </w:pPr>
  </w:style>
  <w:style w:type="paragraph" w:styleId="31">
    <w:name w:val="toc 3"/>
    <w:basedOn w:val="a"/>
    <w:next w:val="a"/>
    <w:autoRedefine/>
    <w:uiPriority w:val="39"/>
    <w:unhideWhenUsed/>
    <w:rsid w:val="00284BC3"/>
    <w:pPr>
      <w:spacing w:after="100"/>
      <w:ind w:left="560"/>
    </w:pPr>
  </w:style>
  <w:style w:type="character" w:styleId="ae">
    <w:name w:val="Hyperlink"/>
    <w:basedOn w:val="a0"/>
    <w:uiPriority w:val="99"/>
    <w:unhideWhenUsed/>
    <w:rsid w:val="00284BC3"/>
    <w:rPr>
      <w:color w:val="0000FF" w:themeColor="hyperlink"/>
      <w:u w:val="single"/>
    </w:rPr>
  </w:style>
  <w:style w:type="paragraph" w:styleId="af">
    <w:name w:val="footer"/>
    <w:basedOn w:val="a"/>
    <w:link w:val="af0"/>
    <w:uiPriority w:val="99"/>
    <w:unhideWhenUsed/>
    <w:rsid w:val="00A21E7F"/>
    <w:pPr>
      <w:tabs>
        <w:tab w:val="center" w:pos="4677"/>
        <w:tab w:val="right" w:pos="9355"/>
      </w:tabs>
      <w:spacing w:line="240" w:lineRule="auto"/>
    </w:pPr>
  </w:style>
  <w:style w:type="character" w:customStyle="1" w:styleId="af0">
    <w:name w:val="Нижний колонтитул Знак"/>
    <w:basedOn w:val="a0"/>
    <w:link w:val="af"/>
    <w:uiPriority w:val="99"/>
    <w:rsid w:val="00A21E7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1271">
      <w:bodyDiv w:val="1"/>
      <w:marLeft w:val="0"/>
      <w:marRight w:val="0"/>
      <w:marTop w:val="0"/>
      <w:marBottom w:val="0"/>
      <w:divBdr>
        <w:top w:val="none" w:sz="0" w:space="0" w:color="auto"/>
        <w:left w:val="none" w:sz="0" w:space="0" w:color="auto"/>
        <w:bottom w:val="none" w:sz="0" w:space="0" w:color="auto"/>
        <w:right w:val="none" w:sz="0" w:space="0" w:color="auto"/>
      </w:divBdr>
    </w:div>
    <w:div w:id="107762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J:\&#1041;&#1043;&#1058;&#1059;\&#1064;&#1072;&#1073;&#1083;&#1086;&#1085;%20&#1076;&#1086;&#1082;&#1091;&#1084;&#1077;&#1085;&#1090;&#1086;&#1074;%20&#1041;&#1043;&#1058;&#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C43F0-98B3-4939-A97C-2FDD6185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документов БГТУ.dotx</Template>
  <TotalTime>518</TotalTime>
  <Pages>1</Pages>
  <Words>3974</Words>
  <Characters>22658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Шумилов Григорий</dc:creator>
  <cp:lastModifiedBy>Григорий Шумилов</cp:lastModifiedBy>
  <cp:revision>578</cp:revision>
  <dcterms:created xsi:type="dcterms:W3CDTF">2020-12-09T20:42:00Z</dcterms:created>
  <dcterms:modified xsi:type="dcterms:W3CDTF">2025-05-15T06:41:00Z</dcterms:modified>
</cp:coreProperties>
</file>